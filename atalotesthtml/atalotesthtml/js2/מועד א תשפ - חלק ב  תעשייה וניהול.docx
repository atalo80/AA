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128F" w14:textId="64A909A5" w:rsidR="00360060" w:rsidRDefault="0005584A" w:rsidP="004A334E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/>
          <w:b/>
          <w:bCs/>
          <w:sz w:val="28"/>
        </w:rPr>
        <w:t>2</w:t>
      </w:r>
      <w:r w:rsidR="006B7311">
        <w:rPr>
          <w:rFonts w:cs="Times New Roman" w:hint="cs"/>
          <w:b/>
          <w:bCs/>
          <w:sz w:val="28"/>
          <w:rtl/>
        </w:rPr>
        <w:t xml:space="preserve">. 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תרגיל </w:t>
      </w:r>
      <w:r w:rsidR="00F72A1E"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r w:rsidR="006B7311" w:rsidRPr="006B7311">
        <w:rPr>
          <w:rFonts w:cs="Times New Roman" w:hint="cs"/>
          <w:b/>
          <w:bCs/>
          <w:sz w:val="28"/>
          <w:rtl/>
        </w:rPr>
        <w:t xml:space="preserve">, </w:t>
      </w:r>
      <w:r w:rsidR="00633B5E">
        <w:rPr>
          <w:rFonts w:cs="Times New Roman" w:hint="cs"/>
          <w:b/>
          <w:bCs/>
          <w:sz w:val="28"/>
        </w:rPr>
        <w:t>DOM</w:t>
      </w:r>
      <w:r w:rsidR="00633B5E">
        <w:rPr>
          <w:rFonts w:cs="Times New Roman" w:hint="cs"/>
          <w:b/>
          <w:bCs/>
          <w:sz w:val="28"/>
          <w:rtl/>
        </w:rPr>
        <w:t xml:space="preserve"> </w:t>
      </w:r>
      <w:r w:rsidR="00360060" w:rsidRPr="006B7311">
        <w:rPr>
          <w:rFonts w:cs="Times New Roman" w:hint="cs"/>
          <w:b/>
          <w:bCs/>
          <w:sz w:val="28"/>
          <w:rtl/>
        </w:rPr>
        <w:t>(</w:t>
      </w:r>
      <w:r w:rsidR="00271D57">
        <w:rPr>
          <w:rFonts w:cs="Times New Roman" w:hint="cs"/>
          <w:b/>
          <w:bCs/>
          <w:sz w:val="28"/>
          <w:rtl/>
        </w:rPr>
        <w:t>1</w:t>
      </w:r>
      <w:r w:rsidR="00DB1E12">
        <w:rPr>
          <w:rFonts w:cs="Times New Roman" w:hint="cs"/>
          <w:b/>
          <w:bCs/>
          <w:sz w:val="28"/>
          <w:rtl/>
        </w:rPr>
        <w:t>0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 נקודות) </w:t>
      </w:r>
    </w:p>
    <w:p w14:paraId="4B8F3927" w14:textId="50907099" w:rsidR="00BF079D" w:rsidRDefault="00BF079D" w:rsidP="004A334E">
      <w:pPr>
        <w:ind w:left="360"/>
        <w:rPr>
          <w:rFonts w:cs="Times New Roman"/>
          <w:b/>
          <w:bCs/>
          <w:sz w:val="28"/>
          <w:rtl/>
        </w:rPr>
      </w:pPr>
    </w:p>
    <w:p w14:paraId="75CD8AD7" w14:textId="574D86DA" w:rsidR="002B3F8A" w:rsidRDefault="002B3F8A" w:rsidP="003D1F25">
      <w:pPr>
        <w:ind w:firstLine="360"/>
        <w:rPr>
          <w:u w:val="single"/>
          <w:rtl/>
        </w:rPr>
      </w:pPr>
      <w:r>
        <w:rPr>
          <w:rFonts w:hint="cs"/>
          <w:u w:val="single"/>
          <w:rtl/>
        </w:rPr>
        <w:t xml:space="preserve">בתרגיל זה </w:t>
      </w:r>
      <w:r w:rsidRPr="005763FB">
        <w:rPr>
          <w:rFonts w:hint="cs"/>
          <w:b/>
          <w:bCs/>
          <w:u w:val="single"/>
          <w:rtl/>
        </w:rPr>
        <w:t>אין</w:t>
      </w:r>
      <w:r>
        <w:rPr>
          <w:rFonts w:hint="cs"/>
          <w:u w:val="single"/>
          <w:rtl/>
        </w:rPr>
        <w:t xml:space="preserve"> להשתמש </w:t>
      </w:r>
      <w:r w:rsidR="005763FB">
        <w:rPr>
          <w:rFonts w:hint="cs"/>
          <w:u w:val="single"/>
          <w:rtl/>
        </w:rPr>
        <w:t xml:space="preserve">כלל </w:t>
      </w:r>
      <w:r>
        <w:rPr>
          <w:rFonts w:hint="cs"/>
          <w:u w:val="single"/>
          <w:rtl/>
        </w:rPr>
        <w:t xml:space="preserve">בספריית </w:t>
      </w:r>
      <w:r>
        <w:rPr>
          <w:u w:val="single"/>
        </w:rPr>
        <w:t>jQuery</w:t>
      </w:r>
      <w:r>
        <w:rPr>
          <w:rFonts w:hint="cs"/>
          <w:u w:val="single"/>
          <w:rtl/>
        </w:rPr>
        <w:t>.</w:t>
      </w:r>
    </w:p>
    <w:p w14:paraId="64A63408" w14:textId="77777777" w:rsidR="002B3F8A" w:rsidRDefault="002B3F8A" w:rsidP="003D1F25">
      <w:pPr>
        <w:ind w:firstLine="360"/>
        <w:rPr>
          <w:u w:val="single"/>
          <w:rtl/>
        </w:rPr>
      </w:pPr>
    </w:p>
    <w:p w14:paraId="08B2641D" w14:textId="0D8EBF6B" w:rsidR="0005584A" w:rsidRDefault="0005584A" w:rsidP="00601F0A">
      <w:pPr>
        <w:ind w:left="360"/>
        <w:rPr>
          <w:u w:val="single"/>
          <w:rtl/>
        </w:rPr>
      </w:pPr>
      <w:r>
        <w:rPr>
          <w:rFonts w:hint="cs"/>
          <w:u w:val="single"/>
          <w:rtl/>
        </w:rPr>
        <w:t>יש לעבוד על קובץ השלד</w:t>
      </w:r>
      <w:r w:rsidR="00601F0A">
        <w:rPr>
          <w:rFonts w:hint="cs"/>
          <w:u w:val="single"/>
          <w:rtl/>
        </w:rPr>
        <w:t xml:space="preserve"> </w:t>
      </w:r>
      <w:r w:rsidR="00601F0A">
        <w:rPr>
          <w:u w:val="single"/>
        </w:rPr>
        <w:t xml:space="preserve"> </w:t>
      </w:r>
      <w:r w:rsidR="00601F0A" w:rsidRPr="00271D57">
        <w:rPr>
          <w:u w:val="single"/>
        </w:rPr>
        <w:t>js</w:t>
      </w:r>
      <w:r w:rsidR="00B3682E">
        <w:rPr>
          <w:u w:val="single"/>
        </w:rPr>
        <w:t>2</w:t>
      </w:r>
      <w:r w:rsidR="00601F0A" w:rsidRPr="00271D57">
        <w:rPr>
          <w:u w:val="single"/>
        </w:rPr>
        <w:t>-skeleton.html</w:t>
      </w:r>
      <w:r>
        <w:rPr>
          <w:rFonts w:hint="cs"/>
          <w:u w:val="single"/>
          <w:rtl/>
        </w:rPr>
        <w:t xml:space="preserve"> שמכיל כפתור ורשימה נגללת.</w:t>
      </w:r>
    </w:p>
    <w:p w14:paraId="3EB748DA" w14:textId="77777777" w:rsidR="0005584A" w:rsidRDefault="0005584A" w:rsidP="003D1F25">
      <w:pPr>
        <w:ind w:firstLine="360"/>
        <w:rPr>
          <w:u w:val="single"/>
        </w:rPr>
      </w:pPr>
    </w:p>
    <w:p w14:paraId="1CDC99E7" w14:textId="0184ED66" w:rsidR="0005584A" w:rsidRDefault="00CB726F" w:rsidP="0005584A">
      <w:pPr>
        <w:bidi w:val="0"/>
        <w:ind w:firstLine="360"/>
        <w:rPr>
          <w:u w:val="single"/>
          <w:rtl/>
        </w:rPr>
      </w:pPr>
      <w:r>
        <w:rPr>
          <w:noProof/>
        </w:rPr>
        <w:drawing>
          <wp:inline distT="0" distB="0" distL="0" distR="0" wp14:anchorId="6394147B" wp14:editId="4CF59ACC">
            <wp:extent cx="1837962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839" r="84859" b="71516"/>
                    <a:stretch/>
                  </pic:blipFill>
                  <pic:spPr bwMode="auto">
                    <a:xfrm>
                      <a:off x="0" y="0"/>
                      <a:ext cx="1852544" cy="142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584A">
        <w:rPr>
          <w:noProof/>
        </w:rPr>
        <w:drawing>
          <wp:inline distT="0" distB="0" distL="0" distR="0" wp14:anchorId="6D19A94A" wp14:editId="65463D2F">
            <wp:extent cx="1686369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79" r="85303" b="70581"/>
                    <a:stretch/>
                  </pic:blipFill>
                  <pic:spPr bwMode="auto">
                    <a:xfrm>
                      <a:off x="0" y="0"/>
                      <a:ext cx="1694496" cy="141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53C2" w14:textId="3F0C2034" w:rsidR="00271D57" w:rsidRDefault="00271D57" w:rsidP="00271D57">
      <w:pPr>
        <w:bidi w:val="0"/>
        <w:ind w:firstLine="360"/>
        <w:rPr>
          <w:u w:val="single"/>
          <w:rtl/>
        </w:rPr>
      </w:pPr>
    </w:p>
    <w:p w14:paraId="5650A9AA" w14:textId="181435EA" w:rsidR="00271D57" w:rsidRPr="00BF079D" w:rsidRDefault="00271D57" w:rsidP="00271D5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ראשון: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</w:t>
      </w:r>
      <w:r w:rsidR="00DB1E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5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נקודות)</w:t>
      </w:r>
    </w:p>
    <w:p w14:paraId="3C7F4E60" w14:textId="6E9F78C3" w:rsidR="00CB726F" w:rsidRDefault="00CB726F" w:rsidP="00CB726F">
      <w:pPr>
        <w:ind w:firstLine="360"/>
        <w:rPr>
          <w:rtl/>
        </w:rPr>
      </w:pPr>
      <w:r>
        <w:rPr>
          <w:rFonts w:hint="cs"/>
          <w:rtl/>
        </w:rPr>
        <w:t>כאשר הוא לוחץ על הכפתור יש:</w:t>
      </w:r>
    </w:p>
    <w:p w14:paraId="7AEE8945" w14:textId="267F86A2" w:rsidR="00CB726F" w:rsidRDefault="00CB726F" w:rsidP="00CB726F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להסתיר</w:t>
      </w:r>
      <w:r w:rsidRPr="0005584A">
        <w:rPr>
          <w:rFonts w:hint="cs"/>
          <w:rtl/>
        </w:rPr>
        <w:t xml:space="preserve"> את </w:t>
      </w:r>
      <w:r>
        <w:rPr>
          <w:rFonts w:hint="cs"/>
          <w:rtl/>
        </w:rPr>
        <w:t>ה</w:t>
      </w:r>
      <w:r>
        <w:t xml:space="preserve">DIV </w:t>
      </w:r>
      <w:r>
        <w:rPr>
          <w:rFonts w:hint="cs"/>
          <w:rtl/>
        </w:rPr>
        <w:t xml:space="preserve"> </w:t>
      </w:r>
      <w:r>
        <w:t>d1</w:t>
      </w:r>
      <w:r>
        <w:rPr>
          <w:rFonts w:hint="cs"/>
          <w:rtl/>
        </w:rPr>
        <w:t xml:space="preserve"> שמכיל </w:t>
      </w:r>
      <w:r w:rsidRPr="0005584A">
        <w:rPr>
          <w:rFonts w:hint="cs"/>
          <w:rtl/>
        </w:rPr>
        <w:t>הרשימה הנגללת</w:t>
      </w:r>
      <w:r>
        <w:rPr>
          <w:rFonts w:hint="cs"/>
          <w:rtl/>
        </w:rPr>
        <w:t>.</w:t>
      </w:r>
    </w:p>
    <w:p w14:paraId="2C151873" w14:textId="77777777" w:rsidR="00CB726F" w:rsidRDefault="00CB726F" w:rsidP="00CB726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להחליף את הטקסט על הכפתור </w:t>
      </w:r>
      <w:r>
        <w:t>Show</w:t>
      </w:r>
      <w:r>
        <w:rPr>
          <w:rFonts w:hint="cs"/>
          <w:rtl/>
        </w:rPr>
        <w:t>.</w:t>
      </w:r>
    </w:p>
    <w:p w14:paraId="52C3CC3E" w14:textId="77777777" w:rsidR="00CB726F" w:rsidRDefault="00CB726F" w:rsidP="00271D57">
      <w:pPr>
        <w:ind w:firstLine="360"/>
        <w:rPr>
          <w:u w:val="single"/>
          <w:rtl/>
        </w:rPr>
      </w:pPr>
    </w:p>
    <w:p w14:paraId="464A0629" w14:textId="1AAB5E3E" w:rsidR="0005584A" w:rsidRDefault="0005584A" w:rsidP="003D1F25">
      <w:pPr>
        <w:ind w:firstLine="360"/>
        <w:rPr>
          <w:rtl/>
        </w:rPr>
      </w:pPr>
      <w:r w:rsidRPr="0005584A">
        <w:rPr>
          <w:rFonts w:hint="cs"/>
          <w:rtl/>
        </w:rPr>
        <w:t xml:space="preserve">כאשר המשתמש לוחץ </w:t>
      </w:r>
      <w:r w:rsidR="00CB726F">
        <w:rPr>
          <w:rFonts w:hint="cs"/>
          <w:rtl/>
        </w:rPr>
        <w:t>פעם נוספת</w:t>
      </w:r>
      <w:r w:rsidRPr="0005584A">
        <w:rPr>
          <w:rFonts w:hint="cs"/>
          <w:rtl/>
        </w:rPr>
        <w:t xml:space="preserve"> יש</w:t>
      </w:r>
      <w:r>
        <w:rPr>
          <w:rFonts w:hint="cs"/>
          <w:rtl/>
        </w:rPr>
        <w:t>:</w:t>
      </w:r>
    </w:p>
    <w:p w14:paraId="082EDBE3" w14:textId="47E269E0" w:rsidR="0005584A" w:rsidRDefault="0005584A" w:rsidP="00271D57">
      <w:pPr>
        <w:pStyle w:val="ListParagraph"/>
        <w:numPr>
          <w:ilvl w:val="0"/>
          <w:numId w:val="5"/>
        </w:numPr>
        <w:rPr>
          <w:rtl/>
        </w:rPr>
      </w:pPr>
      <w:r w:rsidRPr="0005584A">
        <w:rPr>
          <w:rFonts w:hint="cs"/>
          <w:rtl/>
        </w:rPr>
        <w:t xml:space="preserve">להציג את </w:t>
      </w:r>
      <w:r w:rsidR="00CB726F">
        <w:t>d1</w:t>
      </w:r>
      <w:r>
        <w:rPr>
          <w:rFonts w:hint="cs"/>
          <w:rtl/>
        </w:rPr>
        <w:t>.</w:t>
      </w:r>
    </w:p>
    <w:p w14:paraId="4D487580" w14:textId="16234DF3" w:rsidR="0005584A" w:rsidRDefault="0005584A" w:rsidP="00271D57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להחליף</w:t>
      </w:r>
      <w:r w:rsidR="00271D57">
        <w:rPr>
          <w:rFonts w:hint="cs"/>
          <w:rtl/>
        </w:rPr>
        <w:t xml:space="preserve"> את הטקסט על הכפתור ל</w:t>
      </w:r>
      <w:r w:rsidR="00271D57">
        <w:t>Hide</w:t>
      </w:r>
      <w:r w:rsidR="00271D57">
        <w:rPr>
          <w:rFonts w:hint="cs"/>
          <w:rtl/>
        </w:rPr>
        <w:t>.</w:t>
      </w:r>
    </w:p>
    <w:p w14:paraId="01D15A77" w14:textId="23E286FC" w:rsidR="00271D57" w:rsidRDefault="00271D57" w:rsidP="00271D57">
      <w:pPr>
        <w:rPr>
          <w:rtl/>
        </w:rPr>
      </w:pPr>
      <w:r>
        <w:rPr>
          <w:rFonts w:hint="cs"/>
          <w:rtl/>
        </w:rPr>
        <w:t>וחוזר חלילה...</w:t>
      </w:r>
    </w:p>
    <w:p w14:paraId="44613668" w14:textId="77777777" w:rsidR="00271D57" w:rsidRDefault="00271D57" w:rsidP="00271D57">
      <w:pPr>
        <w:rPr>
          <w:rtl/>
        </w:rPr>
      </w:pPr>
    </w:p>
    <w:p w14:paraId="7114B77A" w14:textId="77777777" w:rsidR="00271D57" w:rsidRPr="0005584A" w:rsidRDefault="00271D57" w:rsidP="003D1F25">
      <w:pPr>
        <w:ind w:firstLine="360"/>
        <w:rPr>
          <w:rtl/>
        </w:rPr>
      </w:pPr>
    </w:p>
    <w:p w14:paraId="2CD4B78A" w14:textId="48F40105" w:rsidR="00271D57" w:rsidRPr="00BF079D" w:rsidRDefault="00271D57" w:rsidP="00271D5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חלק 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שני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(5 נקודות)</w:t>
      </w:r>
    </w:p>
    <w:p w14:paraId="75464E87" w14:textId="42BA1D4C" w:rsidR="00271D57" w:rsidRPr="00271D57" w:rsidRDefault="00271D57" w:rsidP="00271D57">
      <w:pPr>
        <w:ind w:left="720"/>
        <w:rPr>
          <w:u w:val="single"/>
          <w:rtl/>
        </w:rPr>
      </w:pPr>
      <w:r w:rsidRPr="00271D57">
        <w:rPr>
          <w:rFonts w:hint="cs"/>
          <w:u w:val="single"/>
          <w:rtl/>
        </w:rPr>
        <w:t xml:space="preserve">העתק את הקובץ ל </w:t>
      </w:r>
      <w:r w:rsidRPr="00271D57">
        <w:rPr>
          <w:u w:val="single"/>
        </w:rPr>
        <w:t>js</w:t>
      </w:r>
      <w:r w:rsidR="00B3682E">
        <w:rPr>
          <w:u w:val="single"/>
        </w:rPr>
        <w:t>2</w:t>
      </w:r>
      <w:r w:rsidRPr="00271D57">
        <w:rPr>
          <w:u w:val="single"/>
        </w:rPr>
        <w:t>-skeleton2.html</w:t>
      </w:r>
      <w:r w:rsidRPr="00271D57">
        <w:rPr>
          <w:rFonts w:hint="cs"/>
          <w:u w:val="single"/>
          <w:rtl/>
        </w:rPr>
        <w:t xml:space="preserve"> ועבוד עליו.</w:t>
      </w:r>
    </w:p>
    <w:p w14:paraId="5B303727" w14:textId="77777777" w:rsidR="00271D57" w:rsidRDefault="00271D57" w:rsidP="003D1F25">
      <w:pPr>
        <w:ind w:firstLine="360"/>
        <w:rPr>
          <w:rFonts w:asciiTheme="minorHAnsi" w:eastAsiaTheme="minorHAnsi" w:hAnsiTheme="minorHAnsi" w:cstheme="minorBidi"/>
          <w:sz w:val="22"/>
          <w:szCs w:val="22"/>
          <w:rtl/>
          <w:lang w:eastAsia="en-US"/>
        </w:rPr>
      </w:pPr>
    </w:p>
    <w:p w14:paraId="7B829EEC" w14:textId="798E35D4" w:rsidR="0005584A" w:rsidRPr="00271D57" w:rsidRDefault="00271D57" w:rsidP="003D1F25">
      <w:pPr>
        <w:ind w:firstLine="360"/>
        <w:rPr>
          <w:rtl/>
        </w:rPr>
      </w:pPr>
      <w:r w:rsidRPr="00271D57">
        <w:rPr>
          <w:rFonts w:hint="cs"/>
          <w:rtl/>
        </w:rPr>
        <w:t xml:space="preserve">כאשר המשתמש בוחר צבע ברשימה הנגללת, יש להעניק </w:t>
      </w:r>
      <w:r w:rsidRPr="00271D57">
        <w:rPr>
          <w:rFonts w:hint="cs"/>
          <w:u w:val="single"/>
          <w:rtl/>
        </w:rPr>
        <w:t>לכפתור</w:t>
      </w:r>
      <w:r w:rsidRPr="00271D57">
        <w:rPr>
          <w:rFonts w:hint="cs"/>
          <w:rtl/>
        </w:rPr>
        <w:t xml:space="preserve"> את הצבע הנבחר.</w:t>
      </w:r>
      <w:r w:rsidR="001E3029">
        <w:t xml:space="preserve">  </w:t>
      </w:r>
      <w:r w:rsidR="001E3029">
        <w:rPr>
          <w:rFonts w:hint="cs"/>
          <w:rtl/>
        </w:rPr>
        <w:t xml:space="preserve"> אם הוא לא בחר צבע, יש לתת הודעת שגיאה.</w:t>
      </w:r>
    </w:p>
    <w:p w14:paraId="5E39FFEC" w14:textId="33A44D07" w:rsidR="0005584A" w:rsidRDefault="0005584A" w:rsidP="003D1F25">
      <w:pPr>
        <w:ind w:firstLine="360"/>
        <w:rPr>
          <w:u w:val="single"/>
          <w:rtl/>
        </w:rPr>
      </w:pPr>
    </w:p>
    <w:p w14:paraId="412BDDBC" w14:textId="32B8828B" w:rsidR="00271D57" w:rsidRDefault="00271D57" w:rsidP="00271D57">
      <w:pPr>
        <w:ind w:firstLine="360"/>
        <w:jc w:val="right"/>
        <w:rPr>
          <w:u w:val="single"/>
        </w:rPr>
      </w:pPr>
      <w:r>
        <w:rPr>
          <w:noProof/>
        </w:rPr>
        <w:drawing>
          <wp:inline distT="0" distB="0" distL="0" distR="0" wp14:anchorId="6B74E03E" wp14:editId="7EF7ADFE">
            <wp:extent cx="1647825" cy="123201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01" r="84271" b="70993"/>
                    <a:stretch/>
                  </pic:blipFill>
                  <pic:spPr bwMode="auto">
                    <a:xfrm>
                      <a:off x="0" y="0"/>
                      <a:ext cx="1651997" cy="123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B832" w14:textId="77777777" w:rsidR="0005584A" w:rsidRDefault="0005584A" w:rsidP="003D1F25">
      <w:pPr>
        <w:ind w:firstLine="360"/>
        <w:rPr>
          <w:u w:val="single"/>
        </w:rPr>
      </w:pPr>
    </w:p>
    <w:p w14:paraId="0C96A60A" w14:textId="4C84AA7F" w:rsidR="00CF2116" w:rsidRDefault="00CF2116" w:rsidP="00171B10">
      <w:pPr>
        <w:bidi w:val="0"/>
        <w:rPr>
          <w:rtl/>
        </w:rPr>
      </w:pPr>
    </w:p>
    <w:sectPr w:rsidR="00CF2116" w:rsidSect="009C33A1">
      <w:headerReference w:type="default" r:id="rId10"/>
      <w:pgSz w:w="11906" w:h="16838"/>
      <w:pgMar w:top="993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60A37" w14:textId="77777777" w:rsidR="005E4FF1" w:rsidRDefault="005E4FF1">
      <w:r>
        <w:separator/>
      </w:r>
    </w:p>
  </w:endnote>
  <w:endnote w:type="continuationSeparator" w:id="0">
    <w:p w14:paraId="3878FE47" w14:textId="77777777" w:rsidR="005E4FF1" w:rsidRDefault="005E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FF3D9" w14:textId="77777777" w:rsidR="005E4FF1" w:rsidRDefault="005E4FF1">
      <w:r>
        <w:separator/>
      </w:r>
    </w:p>
  </w:footnote>
  <w:footnote w:type="continuationSeparator" w:id="0">
    <w:p w14:paraId="76A8E661" w14:textId="77777777" w:rsidR="005E4FF1" w:rsidRDefault="005E4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412DA" w14:textId="77777777" w:rsidR="009C4BE8" w:rsidRDefault="009C4BE8" w:rsidP="00046A68">
    <w:pPr>
      <w:pStyle w:val="Header"/>
      <w:jc w:val="right"/>
      <w:rPr>
        <w:rtl/>
      </w:rPr>
    </w:pPr>
  </w:p>
  <w:p w14:paraId="5663DA6F" w14:textId="77777777" w:rsidR="009C4BE8" w:rsidRDefault="009C4BE8">
    <w:pPr>
      <w:pStyle w:val="BodyText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51C9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63712A66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D66A7"/>
    <w:multiLevelType w:val="hybridMultilevel"/>
    <w:tmpl w:val="C31EE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644D4"/>
    <w:multiLevelType w:val="hybridMultilevel"/>
    <w:tmpl w:val="85C6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7CA51F73"/>
    <w:multiLevelType w:val="hybridMultilevel"/>
    <w:tmpl w:val="E4AA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E"/>
    <w:rsid w:val="00003D86"/>
    <w:rsid w:val="00004B22"/>
    <w:rsid w:val="00006CCA"/>
    <w:rsid w:val="00007E3B"/>
    <w:rsid w:val="00013236"/>
    <w:rsid w:val="00046A68"/>
    <w:rsid w:val="0005584A"/>
    <w:rsid w:val="00055994"/>
    <w:rsid w:val="00081808"/>
    <w:rsid w:val="00086292"/>
    <w:rsid w:val="0009059E"/>
    <w:rsid w:val="00092810"/>
    <w:rsid w:val="000939F1"/>
    <w:rsid w:val="000A3D54"/>
    <w:rsid w:val="000A414D"/>
    <w:rsid w:val="000A638E"/>
    <w:rsid w:val="000B6627"/>
    <w:rsid w:val="000B6695"/>
    <w:rsid w:val="000C1509"/>
    <w:rsid w:val="000D35DB"/>
    <w:rsid w:val="000D37FD"/>
    <w:rsid w:val="000E18C8"/>
    <w:rsid w:val="000E6ED3"/>
    <w:rsid w:val="000F4787"/>
    <w:rsid w:val="000F4F20"/>
    <w:rsid w:val="001156B5"/>
    <w:rsid w:val="0012113C"/>
    <w:rsid w:val="00122910"/>
    <w:rsid w:val="001256B1"/>
    <w:rsid w:val="00131E63"/>
    <w:rsid w:val="001371F6"/>
    <w:rsid w:val="00144AE8"/>
    <w:rsid w:val="001624B6"/>
    <w:rsid w:val="00165825"/>
    <w:rsid w:val="001668CC"/>
    <w:rsid w:val="00171B10"/>
    <w:rsid w:val="001A1995"/>
    <w:rsid w:val="001A1E2A"/>
    <w:rsid w:val="001A5955"/>
    <w:rsid w:val="001A5DDC"/>
    <w:rsid w:val="001A7C33"/>
    <w:rsid w:val="001B7CA3"/>
    <w:rsid w:val="001C418E"/>
    <w:rsid w:val="001C7FFA"/>
    <w:rsid w:val="001E2521"/>
    <w:rsid w:val="001E3029"/>
    <w:rsid w:val="001E3A40"/>
    <w:rsid w:val="001F705A"/>
    <w:rsid w:val="00201660"/>
    <w:rsid w:val="002019C4"/>
    <w:rsid w:val="00202E3D"/>
    <w:rsid w:val="00205275"/>
    <w:rsid w:val="00206386"/>
    <w:rsid w:val="00244193"/>
    <w:rsid w:val="00257659"/>
    <w:rsid w:val="002602FB"/>
    <w:rsid w:val="00270745"/>
    <w:rsid w:val="00271D57"/>
    <w:rsid w:val="00274209"/>
    <w:rsid w:val="00290055"/>
    <w:rsid w:val="002A37B4"/>
    <w:rsid w:val="002A5C98"/>
    <w:rsid w:val="002B2A2B"/>
    <w:rsid w:val="002B3F8A"/>
    <w:rsid w:val="002C0015"/>
    <w:rsid w:val="002C1D99"/>
    <w:rsid w:val="002D0061"/>
    <w:rsid w:val="002D4667"/>
    <w:rsid w:val="002E7138"/>
    <w:rsid w:val="002F75C0"/>
    <w:rsid w:val="003025E6"/>
    <w:rsid w:val="003043A4"/>
    <w:rsid w:val="00307ABB"/>
    <w:rsid w:val="00312F6E"/>
    <w:rsid w:val="00313643"/>
    <w:rsid w:val="003266ED"/>
    <w:rsid w:val="00343601"/>
    <w:rsid w:val="003517AC"/>
    <w:rsid w:val="003518A9"/>
    <w:rsid w:val="00352E6D"/>
    <w:rsid w:val="00357FD4"/>
    <w:rsid w:val="00360060"/>
    <w:rsid w:val="003771FE"/>
    <w:rsid w:val="003778C6"/>
    <w:rsid w:val="00382A3D"/>
    <w:rsid w:val="003949B7"/>
    <w:rsid w:val="003A537D"/>
    <w:rsid w:val="003B0447"/>
    <w:rsid w:val="003C028A"/>
    <w:rsid w:val="003C29B3"/>
    <w:rsid w:val="003C5ECC"/>
    <w:rsid w:val="003C6C02"/>
    <w:rsid w:val="003D1F25"/>
    <w:rsid w:val="003E1BBF"/>
    <w:rsid w:val="003E1F06"/>
    <w:rsid w:val="003E35C7"/>
    <w:rsid w:val="003F191E"/>
    <w:rsid w:val="003F6804"/>
    <w:rsid w:val="003F7A3A"/>
    <w:rsid w:val="00406A57"/>
    <w:rsid w:val="0041300E"/>
    <w:rsid w:val="0041594E"/>
    <w:rsid w:val="0041607B"/>
    <w:rsid w:val="0043399B"/>
    <w:rsid w:val="00435B0F"/>
    <w:rsid w:val="0043690B"/>
    <w:rsid w:val="00437B7F"/>
    <w:rsid w:val="00444056"/>
    <w:rsid w:val="00457919"/>
    <w:rsid w:val="004654B7"/>
    <w:rsid w:val="0047519B"/>
    <w:rsid w:val="004930D6"/>
    <w:rsid w:val="00495903"/>
    <w:rsid w:val="004A334E"/>
    <w:rsid w:val="004D01BA"/>
    <w:rsid w:val="004D5FF8"/>
    <w:rsid w:val="004F2026"/>
    <w:rsid w:val="004F5E53"/>
    <w:rsid w:val="005207F1"/>
    <w:rsid w:val="00530271"/>
    <w:rsid w:val="00532115"/>
    <w:rsid w:val="00532302"/>
    <w:rsid w:val="00534F85"/>
    <w:rsid w:val="005452CF"/>
    <w:rsid w:val="00545ABE"/>
    <w:rsid w:val="00553001"/>
    <w:rsid w:val="0056066B"/>
    <w:rsid w:val="00567E38"/>
    <w:rsid w:val="00571AF8"/>
    <w:rsid w:val="005756B1"/>
    <w:rsid w:val="005763FB"/>
    <w:rsid w:val="00592704"/>
    <w:rsid w:val="00597BBB"/>
    <w:rsid w:val="005A778F"/>
    <w:rsid w:val="005B473A"/>
    <w:rsid w:val="005B4BCD"/>
    <w:rsid w:val="005D21B4"/>
    <w:rsid w:val="005D2BC2"/>
    <w:rsid w:val="005D3710"/>
    <w:rsid w:val="005E4FF1"/>
    <w:rsid w:val="005E5B4F"/>
    <w:rsid w:val="00601F0A"/>
    <w:rsid w:val="00610C07"/>
    <w:rsid w:val="006231DF"/>
    <w:rsid w:val="00633B5E"/>
    <w:rsid w:val="00634605"/>
    <w:rsid w:val="00637B60"/>
    <w:rsid w:val="00640287"/>
    <w:rsid w:val="00645D69"/>
    <w:rsid w:val="00647DBA"/>
    <w:rsid w:val="0065618F"/>
    <w:rsid w:val="00656FD4"/>
    <w:rsid w:val="00657F48"/>
    <w:rsid w:val="00660A13"/>
    <w:rsid w:val="00663B28"/>
    <w:rsid w:val="00663EDC"/>
    <w:rsid w:val="00664A48"/>
    <w:rsid w:val="00675BA5"/>
    <w:rsid w:val="0069309E"/>
    <w:rsid w:val="00693D7D"/>
    <w:rsid w:val="00694E92"/>
    <w:rsid w:val="006B2C4B"/>
    <w:rsid w:val="006B32AF"/>
    <w:rsid w:val="006B7311"/>
    <w:rsid w:val="006C0105"/>
    <w:rsid w:val="006D305E"/>
    <w:rsid w:val="006D5E4A"/>
    <w:rsid w:val="006E3C22"/>
    <w:rsid w:val="006F2A7B"/>
    <w:rsid w:val="006F506B"/>
    <w:rsid w:val="00714BBE"/>
    <w:rsid w:val="00736F5A"/>
    <w:rsid w:val="007455F6"/>
    <w:rsid w:val="0074662F"/>
    <w:rsid w:val="007475B2"/>
    <w:rsid w:val="00751EC2"/>
    <w:rsid w:val="007533C4"/>
    <w:rsid w:val="00753B22"/>
    <w:rsid w:val="007541B1"/>
    <w:rsid w:val="00777194"/>
    <w:rsid w:val="007A3562"/>
    <w:rsid w:val="007A3FF4"/>
    <w:rsid w:val="007A698C"/>
    <w:rsid w:val="007A6AB0"/>
    <w:rsid w:val="007D13EB"/>
    <w:rsid w:val="007E2D9B"/>
    <w:rsid w:val="008327E6"/>
    <w:rsid w:val="00832DEB"/>
    <w:rsid w:val="0083745B"/>
    <w:rsid w:val="008401AD"/>
    <w:rsid w:val="00845CBF"/>
    <w:rsid w:val="00856AE8"/>
    <w:rsid w:val="008716BB"/>
    <w:rsid w:val="0087307D"/>
    <w:rsid w:val="00873153"/>
    <w:rsid w:val="00890AD6"/>
    <w:rsid w:val="00892456"/>
    <w:rsid w:val="008A3D9D"/>
    <w:rsid w:val="008B1122"/>
    <w:rsid w:val="008B48B1"/>
    <w:rsid w:val="008C1883"/>
    <w:rsid w:val="008E53FF"/>
    <w:rsid w:val="008E787E"/>
    <w:rsid w:val="008F316E"/>
    <w:rsid w:val="00905248"/>
    <w:rsid w:val="00920B50"/>
    <w:rsid w:val="00922E24"/>
    <w:rsid w:val="00932346"/>
    <w:rsid w:val="009355D5"/>
    <w:rsid w:val="00936CB5"/>
    <w:rsid w:val="009836DB"/>
    <w:rsid w:val="0098726F"/>
    <w:rsid w:val="00991AA9"/>
    <w:rsid w:val="0099464D"/>
    <w:rsid w:val="00994F2F"/>
    <w:rsid w:val="009A6005"/>
    <w:rsid w:val="009B21BF"/>
    <w:rsid w:val="009C33A1"/>
    <w:rsid w:val="009C4BE8"/>
    <w:rsid w:val="009C62B5"/>
    <w:rsid w:val="009C7E19"/>
    <w:rsid w:val="009E344B"/>
    <w:rsid w:val="009E78F1"/>
    <w:rsid w:val="009F215D"/>
    <w:rsid w:val="00A00F27"/>
    <w:rsid w:val="00A064A9"/>
    <w:rsid w:val="00A111B2"/>
    <w:rsid w:val="00A17665"/>
    <w:rsid w:val="00A2387D"/>
    <w:rsid w:val="00A23D2B"/>
    <w:rsid w:val="00A24920"/>
    <w:rsid w:val="00A24A3C"/>
    <w:rsid w:val="00A32357"/>
    <w:rsid w:val="00A32A7B"/>
    <w:rsid w:val="00A40767"/>
    <w:rsid w:val="00A527C6"/>
    <w:rsid w:val="00A77062"/>
    <w:rsid w:val="00A82BA5"/>
    <w:rsid w:val="00A840D2"/>
    <w:rsid w:val="00A95624"/>
    <w:rsid w:val="00AA4F69"/>
    <w:rsid w:val="00AB487B"/>
    <w:rsid w:val="00AC25DC"/>
    <w:rsid w:val="00AC4F16"/>
    <w:rsid w:val="00AE0503"/>
    <w:rsid w:val="00AE27A3"/>
    <w:rsid w:val="00AE3AA1"/>
    <w:rsid w:val="00AE744A"/>
    <w:rsid w:val="00AE7F0F"/>
    <w:rsid w:val="00AF5DA4"/>
    <w:rsid w:val="00B12812"/>
    <w:rsid w:val="00B17FE4"/>
    <w:rsid w:val="00B202D2"/>
    <w:rsid w:val="00B24372"/>
    <w:rsid w:val="00B24A84"/>
    <w:rsid w:val="00B33CA6"/>
    <w:rsid w:val="00B3682E"/>
    <w:rsid w:val="00B37C65"/>
    <w:rsid w:val="00B47378"/>
    <w:rsid w:val="00B61C4C"/>
    <w:rsid w:val="00B62D88"/>
    <w:rsid w:val="00B73E1A"/>
    <w:rsid w:val="00B81559"/>
    <w:rsid w:val="00B87B04"/>
    <w:rsid w:val="00B973B5"/>
    <w:rsid w:val="00BA5779"/>
    <w:rsid w:val="00BA651A"/>
    <w:rsid w:val="00BB51C4"/>
    <w:rsid w:val="00BD0783"/>
    <w:rsid w:val="00BD1902"/>
    <w:rsid w:val="00BE19CF"/>
    <w:rsid w:val="00BF079D"/>
    <w:rsid w:val="00BF2373"/>
    <w:rsid w:val="00BF6D82"/>
    <w:rsid w:val="00BF7BC8"/>
    <w:rsid w:val="00C03F40"/>
    <w:rsid w:val="00C104DD"/>
    <w:rsid w:val="00C16165"/>
    <w:rsid w:val="00C21611"/>
    <w:rsid w:val="00C217CD"/>
    <w:rsid w:val="00C40026"/>
    <w:rsid w:val="00C41CCC"/>
    <w:rsid w:val="00C44A5D"/>
    <w:rsid w:val="00C44FDC"/>
    <w:rsid w:val="00C5016B"/>
    <w:rsid w:val="00C654C4"/>
    <w:rsid w:val="00C7577B"/>
    <w:rsid w:val="00C83D8C"/>
    <w:rsid w:val="00C86AF5"/>
    <w:rsid w:val="00C941E8"/>
    <w:rsid w:val="00C954B7"/>
    <w:rsid w:val="00C957D2"/>
    <w:rsid w:val="00CA3CDB"/>
    <w:rsid w:val="00CB726F"/>
    <w:rsid w:val="00CC629D"/>
    <w:rsid w:val="00CD0715"/>
    <w:rsid w:val="00CD5F8B"/>
    <w:rsid w:val="00CD7466"/>
    <w:rsid w:val="00CE0843"/>
    <w:rsid w:val="00CE2BC3"/>
    <w:rsid w:val="00CE6D90"/>
    <w:rsid w:val="00CF2116"/>
    <w:rsid w:val="00D00743"/>
    <w:rsid w:val="00D07E25"/>
    <w:rsid w:val="00D104A1"/>
    <w:rsid w:val="00D10C78"/>
    <w:rsid w:val="00D14CFD"/>
    <w:rsid w:val="00D20CE3"/>
    <w:rsid w:val="00D20E06"/>
    <w:rsid w:val="00D236BC"/>
    <w:rsid w:val="00D23719"/>
    <w:rsid w:val="00D337F6"/>
    <w:rsid w:val="00D37C9C"/>
    <w:rsid w:val="00D42FE5"/>
    <w:rsid w:val="00D526A3"/>
    <w:rsid w:val="00D5759A"/>
    <w:rsid w:val="00D62F30"/>
    <w:rsid w:val="00D7031D"/>
    <w:rsid w:val="00D71F5F"/>
    <w:rsid w:val="00D83EE0"/>
    <w:rsid w:val="00DB1E12"/>
    <w:rsid w:val="00DB6697"/>
    <w:rsid w:val="00DC13B7"/>
    <w:rsid w:val="00DC4C41"/>
    <w:rsid w:val="00DD7346"/>
    <w:rsid w:val="00DE0AC2"/>
    <w:rsid w:val="00DF0E3F"/>
    <w:rsid w:val="00DF6306"/>
    <w:rsid w:val="00E014DF"/>
    <w:rsid w:val="00E102CD"/>
    <w:rsid w:val="00E2216D"/>
    <w:rsid w:val="00E35AB4"/>
    <w:rsid w:val="00E36197"/>
    <w:rsid w:val="00E36804"/>
    <w:rsid w:val="00E5445E"/>
    <w:rsid w:val="00E55FD8"/>
    <w:rsid w:val="00E5633C"/>
    <w:rsid w:val="00E7048B"/>
    <w:rsid w:val="00E73C8E"/>
    <w:rsid w:val="00E73E6B"/>
    <w:rsid w:val="00E805FA"/>
    <w:rsid w:val="00E96B5D"/>
    <w:rsid w:val="00EA2772"/>
    <w:rsid w:val="00EA4BF6"/>
    <w:rsid w:val="00EA4E92"/>
    <w:rsid w:val="00EB672D"/>
    <w:rsid w:val="00EB6D7F"/>
    <w:rsid w:val="00ED37A0"/>
    <w:rsid w:val="00F016C5"/>
    <w:rsid w:val="00F04C67"/>
    <w:rsid w:val="00F16483"/>
    <w:rsid w:val="00F17E8B"/>
    <w:rsid w:val="00F30480"/>
    <w:rsid w:val="00F30B1A"/>
    <w:rsid w:val="00F36118"/>
    <w:rsid w:val="00F41496"/>
    <w:rsid w:val="00F51BDB"/>
    <w:rsid w:val="00F560BC"/>
    <w:rsid w:val="00F663BC"/>
    <w:rsid w:val="00F670A0"/>
    <w:rsid w:val="00F70C18"/>
    <w:rsid w:val="00F72A1E"/>
    <w:rsid w:val="00F9421C"/>
    <w:rsid w:val="00FA1472"/>
    <w:rsid w:val="00FA6D4E"/>
    <w:rsid w:val="00FB013F"/>
    <w:rsid w:val="00FB3CBB"/>
    <w:rsid w:val="00FB6E9B"/>
    <w:rsid w:val="00FC12C0"/>
    <w:rsid w:val="00FC29E1"/>
    <w:rsid w:val="00FD60C7"/>
    <w:rsid w:val="00FE1439"/>
    <w:rsid w:val="00FF0801"/>
    <w:rsid w:val="00FF3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29F02"/>
  <w15:docId w15:val="{5DBD1562-E3D4-4EAA-8617-7953D99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CDB"/>
    <w:pPr>
      <w:bidi/>
    </w:pPr>
    <w:rPr>
      <w:rFonts w:cs="Narkisim"/>
      <w:sz w:val="24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A3C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3CD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CA3CDB"/>
    <w:pPr>
      <w:bidi w:val="0"/>
    </w:pPr>
    <w:rPr>
      <w:szCs w:val="24"/>
    </w:rPr>
  </w:style>
  <w:style w:type="character" w:styleId="Hyperlink">
    <w:name w:val="Hyperlink"/>
    <w:rsid w:val="00CA3CDB"/>
    <w:rPr>
      <w:color w:val="0000FF"/>
      <w:u w:val="single"/>
    </w:rPr>
  </w:style>
  <w:style w:type="paragraph" w:styleId="Title">
    <w:name w:val="Title"/>
    <w:basedOn w:val="Normal"/>
    <w:qFormat/>
    <w:rsid w:val="00CA3CDB"/>
    <w:pPr>
      <w:spacing w:line="36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semiHidden/>
    <w:rsid w:val="00B24A8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74662F"/>
    <w:rPr>
      <w:rFonts w:cs="Narkisim"/>
      <w:sz w:val="24"/>
      <w:szCs w:val="28"/>
      <w:lang w:eastAsia="he-IL"/>
    </w:rPr>
  </w:style>
  <w:style w:type="character" w:customStyle="1" w:styleId="BodyTextChar">
    <w:name w:val="Body Text Char"/>
    <w:link w:val="BodyText"/>
    <w:rsid w:val="0074662F"/>
    <w:rPr>
      <w:rFonts w:cs="Narkisim"/>
      <w:sz w:val="24"/>
      <w:szCs w:val="24"/>
      <w:lang w:eastAsia="he-IL"/>
    </w:rPr>
  </w:style>
  <w:style w:type="paragraph" w:customStyle="1" w:styleId="1">
    <w:name w:val="1"/>
    <w:basedOn w:val="Normal"/>
    <w:next w:val="Title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TableGrid">
    <w:name w:val="Table Grid"/>
    <w:basedOn w:val="TableNormal"/>
    <w:rsid w:val="00753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7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B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0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31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6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92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0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4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8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</Template>
  <TotalTime>7421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School of Social Sciences &amp; Management - Business Administration</vt:lpstr>
      <vt:lpstr>School of Social Sciences &amp; Management - Business Administration</vt:lpstr>
    </vt:vector>
  </TitlesOfParts>
  <Company>Ruppin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subject/>
  <dc:creator>henya</dc:creator>
  <cp:keywords/>
  <dc:description/>
  <cp:lastModifiedBy>benny bornfeld</cp:lastModifiedBy>
  <cp:revision>33</cp:revision>
  <cp:lastPrinted>2011-01-16T12:33:00Z</cp:lastPrinted>
  <dcterms:created xsi:type="dcterms:W3CDTF">2020-06-15T10:58:00Z</dcterms:created>
  <dcterms:modified xsi:type="dcterms:W3CDTF">2020-06-28T15:15:00Z</dcterms:modified>
</cp:coreProperties>
</file>