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D4F1" w14:textId="1D7B0FAD" w:rsidR="00856AE8" w:rsidRDefault="00856AE8">
      <w:pPr>
        <w:bidi w:val="0"/>
        <w:rPr>
          <w:rFonts w:cs="Times New Roman"/>
          <w:sz w:val="28"/>
          <w:rtl/>
          <w:lang w:val="en-GB"/>
        </w:rPr>
      </w:pPr>
    </w:p>
    <w:p w14:paraId="587AB739" w14:textId="3A467147" w:rsidR="00633B5E" w:rsidRDefault="002B3F8A" w:rsidP="00550EEA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3</w:t>
      </w:r>
      <w:r w:rsidR="00633B5E">
        <w:rPr>
          <w:rFonts w:cs="Times New Roman" w:hint="cs"/>
          <w:b/>
          <w:bCs/>
          <w:sz w:val="28"/>
          <w:rtl/>
        </w:rPr>
        <w:t xml:space="preserve">. </w:t>
      </w:r>
      <w:r w:rsidR="00633B5E" w:rsidRPr="006B7311">
        <w:rPr>
          <w:rFonts w:cs="Times New Roman" w:hint="cs"/>
          <w:b/>
          <w:bCs/>
          <w:sz w:val="28"/>
          <w:rtl/>
        </w:rPr>
        <w:t xml:space="preserve">תרגיל  </w:t>
      </w:r>
      <w:r w:rsidR="00633B5E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r w:rsidR="00633B5E" w:rsidRPr="006B7311">
        <w:rPr>
          <w:rFonts w:cs="Times New Roman" w:hint="cs"/>
          <w:b/>
          <w:bCs/>
          <w:sz w:val="28"/>
          <w:rtl/>
        </w:rPr>
        <w:t xml:space="preserve"> , מערכים</w:t>
      </w:r>
      <w:r>
        <w:rPr>
          <w:rFonts w:cs="Times New Roman" w:hint="cs"/>
          <w:b/>
          <w:bCs/>
          <w:sz w:val="28"/>
          <w:rtl/>
        </w:rPr>
        <w:t xml:space="preserve">, אובייקטים, </w:t>
      </w:r>
      <w:r>
        <w:rPr>
          <w:rFonts w:cs="Times New Roman" w:hint="cs"/>
          <w:b/>
          <w:bCs/>
          <w:sz w:val="28"/>
        </w:rPr>
        <w:t>DOM</w:t>
      </w:r>
      <w:r>
        <w:rPr>
          <w:rFonts w:cs="Times New Roman" w:hint="cs"/>
          <w:b/>
          <w:bCs/>
          <w:sz w:val="28"/>
          <w:rtl/>
        </w:rPr>
        <w:t xml:space="preserve"> ובנייה דינמית </w:t>
      </w:r>
      <w:r w:rsidR="00633B5E" w:rsidRPr="006B7311">
        <w:rPr>
          <w:rFonts w:cs="Times New Roman" w:hint="cs"/>
          <w:b/>
          <w:bCs/>
          <w:sz w:val="28"/>
          <w:rtl/>
        </w:rPr>
        <w:t>(</w:t>
      </w:r>
      <w:r w:rsidR="00550EEA">
        <w:rPr>
          <w:rFonts w:cs="Times New Roman" w:hint="cs"/>
          <w:b/>
          <w:bCs/>
          <w:sz w:val="28"/>
          <w:rtl/>
        </w:rPr>
        <w:t>1</w:t>
      </w:r>
      <w:r w:rsidR="00873153">
        <w:rPr>
          <w:rFonts w:cs="Times New Roman" w:hint="cs"/>
          <w:b/>
          <w:bCs/>
          <w:sz w:val="28"/>
          <w:rtl/>
        </w:rPr>
        <w:t>0</w:t>
      </w:r>
      <w:r w:rsidR="00633B5E" w:rsidRPr="006B7311">
        <w:rPr>
          <w:rFonts w:cs="Times New Roman" w:hint="cs"/>
          <w:b/>
          <w:bCs/>
          <w:sz w:val="28"/>
          <w:rtl/>
        </w:rPr>
        <w:t xml:space="preserve"> נקודות) </w:t>
      </w:r>
    </w:p>
    <w:p w14:paraId="07B21850" w14:textId="77777777" w:rsidR="000A414D" w:rsidRPr="006B7311" w:rsidRDefault="000A414D" w:rsidP="004A334E">
      <w:pPr>
        <w:ind w:left="360"/>
        <w:rPr>
          <w:rFonts w:cs="Times New Roman"/>
          <w:b/>
          <w:bCs/>
          <w:sz w:val="28"/>
          <w:rtl/>
        </w:rPr>
      </w:pPr>
    </w:p>
    <w:p w14:paraId="565B70DB" w14:textId="3243CA4D" w:rsidR="00D07E25" w:rsidRPr="00D07E25" w:rsidRDefault="00D07E25" w:rsidP="000A414D">
      <w:pPr>
        <w:rPr>
          <w:u w:val="single"/>
          <w:rtl/>
        </w:rPr>
      </w:pPr>
      <w:r w:rsidRPr="00D07E25">
        <w:rPr>
          <w:rFonts w:hint="cs"/>
          <w:u w:val="single"/>
          <w:rtl/>
        </w:rPr>
        <w:t xml:space="preserve">יש להשתמש בקובץ </w:t>
      </w:r>
      <w:r w:rsidRPr="00D07E25">
        <w:rPr>
          <w:u w:val="single"/>
        </w:rPr>
        <w:t>JS</w:t>
      </w:r>
      <w:r w:rsidR="00B3682E">
        <w:rPr>
          <w:u w:val="single"/>
        </w:rPr>
        <w:t>3</w:t>
      </w:r>
      <w:r w:rsidRPr="00D07E25">
        <w:rPr>
          <w:u w:val="single"/>
        </w:rPr>
        <w:t>-Sekeleton</w:t>
      </w:r>
      <w:r w:rsidRPr="00D07E25">
        <w:rPr>
          <w:rFonts w:hint="cs"/>
          <w:u w:val="single"/>
          <w:rtl/>
        </w:rPr>
        <w:t xml:space="preserve"> שנמצא בתיקייה </w:t>
      </w:r>
      <w:r w:rsidR="00633B5E">
        <w:rPr>
          <w:u w:val="single"/>
        </w:rPr>
        <w:t>JS</w:t>
      </w:r>
      <w:r w:rsidR="00B3682E">
        <w:rPr>
          <w:u w:val="single"/>
        </w:rPr>
        <w:t>3</w:t>
      </w:r>
      <w:r w:rsidR="006B2C4B">
        <w:rPr>
          <w:rFonts w:hint="cs"/>
          <w:u w:val="single"/>
          <w:rtl/>
        </w:rPr>
        <w:t>, העיצובים כבר נתונים.</w:t>
      </w:r>
    </w:p>
    <w:p w14:paraId="0D055974" w14:textId="77777777" w:rsidR="00D07E25" w:rsidRDefault="00D07E25" w:rsidP="00BE19CF">
      <w:pPr>
        <w:rPr>
          <w:rtl/>
        </w:rPr>
      </w:pPr>
    </w:p>
    <w:p w14:paraId="73408EBD" w14:textId="5FD075B6" w:rsidR="006B2C4B" w:rsidRDefault="006B2C4B" w:rsidP="006B2C4B">
      <w:pPr>
        <w:rPr>
          <w:noProof/>
          <w:rtl/>
        </w:rPr>
      </w:pPr>
      <w:r>
        <w:rPr>
          <w:rFonts w:hint="cs"/>
          <w:noProof/>
          <w:rtl/>
        </w:rPr>
        <w:t>רקע:</w:t>
      </w:r>
      <w:r>
        <w:rPr>
          <w:rFonts w:hint="cs"/>
          <w:noProof/>
        </w:rPr>
        <w:t xml:space="preserve"> </w:t>
      </w:r>
      <w:r>
        <w:rPr>
          <w:rFonts w:hint="cs"/>
          <w:noProof/>
          <w:rtl/>
        </w:rPr>
        <w:t>התרגיל מכיל מערך נתונים של שחקני כדורסל ב</w:t>
      </w:r>
      <w:r>
        <w:rPr>
          <w:noProof/>
        </w:rPr>
        <w:t xml:space="preserve"> </w:t>
      </w:r>
      <w:r>
        <w:rPr>
          <w:rFonts w:hint="cs"/>
          <w:noProof/>
        </w:rPr>
        <w:t xml:space="preserve"> MBA</w:t>
      </w:r>
      <w:r>
        <w:rPr>
          <w:rFonts w:hint="cs"/>
          <w:noProof/>
          <w:rtl/>
        </w:rPr>
        <w:t>.</w:t>
      </w:r>
    </w:p>
    <w:p w14:paraId="01C4BAD8" w14:textId="77777777" w:rsidR="006B2C4B" w:rsidRDefault="006B2C4B" w:rsidP="00633B5E">
      <w:pPr>
        <w:rPr>
          <w:rtl/>
        </w:rPr>
      </w:pPr>
    </w:p>
    <w:p w14:paraId="4EA58B24" w14:textId="5F8A7C3B" w:rsidR="00633B5E" w:rsidRDefault="00633B5E" w:rsidP="00633B5E">
      <w:pPr>
        <w:jc w:val="center"/>
        <w:rPr>
          <w:noProof/>
          <w:rtl/>
        </w:rPr>
      </w:pPr>
    </w:p>
    <w:p w14:paraId="17F6745A" w14:textId="176AF81D" w:rsidR="006B2C4B" w:rsidRDefault="006B2C4B" w:rsidP="00C104DD">
      <w:pPr>
        <w:rPr>
          <w:noProof/>
        </w:rPr>
      </w:pPr>
      <w:r>
        <w:rPr>
          <w:rFonts w:hint="cs"/>
          <w:noProof/>
          <w:rtl/>
        </w:rPr>
        <w:t>בנה בצורה דינמית מערך אסוציאטיבי שהמפתח שלו הוא שם ה</w:t>
      </w:r>
      <w:r>
        <w:rPr>
          <w:noProof/>
        </w:rPr>
        <w:t>college</w:t>
      </w:r>
      <w:r>
        <w:rPr>
          <w:rFonts w:hint="cs"/>
          <w:noProof/>
          <w:rtl/>
        </w:rPr>
        <w:t xml:space="preserve"> והערך שלו הוא מערך שמכיל את האינדקס</w:t>
      </w:r>
      <w:r w:rsidR="00EA2772">
        <w:rPr>
          <w:rFonts w:hint="cs"/>
          <w:noProof/>
          <w:rtl/>
        </w:rPr>
        <w:t>ים</w:t>
      </w:r>
      <w:r>
        <w:rPr>
          <w:rFonts w:hint="cs"/>
          <w:noProof/>
          <w:rtl/>
        </w:rPr>
        <w:t xml:space="preserve"> של השחק</w:t>
      </w:r>
      <w:r w:rsidR="00EA2772">
        <w:rPr>
          <w:rFonts w:hint="cs"/>
          <w:noProof/>
          <w:rtl/>
        </w:rPr>
        <w:t xml:space="preserve">נים </w:t>
      </w:r>
      <w:r>
        <w:rPr>
          <w:rFonts w:hint="cs"/>
          <w:noProof/>
          <w:rtl/>
        </w:rPr>
        <w:t>במערך הנתונים</w:t>
      </w:r>
      <w:r w:rsidR="00EA2772">
        <w:rPr>
          <w:rFonts w:hint="cs"/>
          <w:noProof/>
          <w:rtl/>
        </w:rPr>
        <w:t xml:space="preserve"> ששיחקו באותו ה</w:t>
      </w:r>
      <w:r w:rsidR="00EA2772">
        <w:rPr>
          <w:noProof/>
        </w:rPr>
        <w:t>college</w:t>
      </w:r>
      <w:r w:rsidR="006231DF">
        <w:rPr>
          <w:rFonts w:hint="cs"/>
          <w:noProof/>
          <w:rtl/>
        </w:rPr>
        <w:t xml:space="preserve"> (ראה דוגמא)</w:t>
      </w:r>
      <w:r>
        <w:rPr>
          <w:rFonts w:hint="cs"/>
          <w:noProof/>
          <w:rtl/>
        </w:rPr>
        <w:t>.</w:t>
      </w:r>
    </w:p>
    <w:p w14:paraId="0B7AA325" w14:textId="77777777" w:rsidR="00EA2772" w:rsidRDefault="00EA2772" w:rsidP="00C104DD">
      <w:pPr>
        <w:rPr>
          <w:noProof/>
          <w:rtl/>
        </w:rPr>
      </w:pPr>
    </w:p>
    <w:p w14:paraId="0D519ACB" w14:textId="62D00ED4" w:rsidR="006B2C4B" w:rsidRDefault="006B2C4B" w:rsidP="00C104DD">
      <w:pPr>
        <w:rPr>
          <w:noProof/>
        </w:rPr>
      </w:pPr>
      <w:r>
        <w:rPr>
          <w:rFonts w:hint="cs"/>
          <w:noProof/>
          <w:rtl/>
        </w:rPr>
        <w:t>בנה בצורה דינמית רשימה נגללת שהערכים שלה הם ערכי המערך הנ"ל.</w:t>
      </w:r>
    </w:p>
    <w:p w14:paraId="62D5D393" w14:textId="49A65F64" w:rsidR="00264B81" w:rsidRDefault="00264B81" w:rsidP="00C104DD">
      <w:pPr>
        <w:rPr>
          <w:noProof/>
        </w:rPr>
      </w:pPr>
    </w:p>
    <w:p w14:paraId="0EA660F7" w14:textId="158D6AE4" w:rsidR="00264B81" w:rsidRPr="00264B81" w:rsidRDefault="00264B81" w:rsidP="00C104DD">
      <w:pPr>
        <w:rPr>
          <w:rFonts w:hint="cs"/>
          <w:b/>
          <w:bCs/>
          <w:noProof/>
          <w:u w:val="single"/>
          <w:rtl/>
        </w:rPr>
      </w:pPr>
      <w:r w:rsidRPr="00264B81">
        <w:rPr>
          <w:rFonts w:hint="cs"/>
          <w:b/>
          <w:bCs/>
          <w:noProof/>
          <w:u w:val="single"/>
          <w:rtl/>
        </w:rPr>
        <w:t>שימו לב, צילומי המסך הבאים הם רק להדגמה ואינם מדויקים מבחינת השמות והמספרים.</w:t>
      </w:r>
    </w:p>
    <w:p w14:paraId="2AA2C23F" w14:textId="5511E0B9" w:rsidR="00EA2772" w:rsidRDefault="00EA2772" w:rsidP="00C104DD">
      <w:pPr>
        <w:rPr>
          <w:noProof/>
          <w:rtl/>
        </w:rPr>
      </w:pPr>
    </w:p>
    <w:p w14:paraId="29E6FA9E" w14:textId="77777777" w:rsidR="00264B81" w:rsidRDefault="00264B81" w:rsidP="00C104DD">
      <w:pPr>
        <w:rPr>
          <w:noProof/>
        </w:rPr>
      </w:pPr>
    </w:p>
    <w:p w14:paraId="341BC691" w14:textId="75D20680" w:rsidR="00EA2772" w:rsidRDefault="00EA2772" w:rsidP="00C104DD">
      <w:pPr>
        <w:rPr>
          <w:noProof/>
        </w:rPr>
      </w:pPr>
      <w:r>
        <w:rPr>
          <w:noProof/>
        </w:rPr>
        <w:drawing>
          <wp:inline distT="0" distB="0" distL="0" distR="0" wp14:anchorId="15504DDF" wp14:editId="6B5A3A7B">
            <wp:extent cx="6207933" cy="51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0580" t="16226" r="11211" b="73728"/>
                    <a:stretch/>
                  </pic:blipFill>
                  <pic:spPr bwMode="auto">
                    <a:xfrm>
                      <a:off x="0" y="0"/>
                      <a:ext cx="6222349" cy="5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08F2C" w14:textId="00926E57" w:rsidR="00EA2772" w:rsidRDefault="00EA2772" w:rsidP="00C104DD">
      <w:pPr>
        <w:rPr>
          <w:noProof/>
        </w:rPr>
      </w:pPr>
    </w:p>
    <w:p w14:paraId="0C9FAEBD" w14:textId="56FC4564" w:rsidR="00EA2772" w:rsidRPr="00EA2772" w:rsidRDefault="00EA2772" w:rsidP="00C104DD">
      <w:pPr>
        <w:rPr>
          <w:noProof/>
          <w:rtl/>
        </w:rPr>
      </w:pPr>
      <w:r>
        <w:rPr>
          <w:noProof/>
        </w:rPr>
        <w:drawing>
          <wp:inline distT="0" distB="0" distL="0" distR="0" wp14:anchorId="26FEE42C" wp14:editId="5DE2F310">
            <wp:extent cx="5972810" cy="5844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2932" t="16216" r="14165" b="72843"/>
                    <a:stretch/>
                  </pic:blipFill>
                  <pic:spPr bwMode="auto">
                    <a:xfrm>
                      <a:off x="0" y="0"/>
                      <a:ext cx="6161707" cy="60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1FBE" w14:textId="6AD03DE7" w:rsidR="006B2C4B" w:rsidRDefault="006231DF" w:rsidP="006231DF">
      <w:pPr>
        <w:jc w:val="center"/>
        <w:rPr>
          <w:noProof/>
          <w:rtl/>
        </w:rPr>
      </w:pPr>
      <w:r>
        <w:rPr>
          <w:rFonts w:hint="cs"/>
          <w:noProof/>
          <w:rtl/>
        </w:rPr>
        <w:t>דוגמא למבנה הנתונים שיש לצור</w:t>
      </w:r>
    </w:p>
    <w:p w14:paraId="51E3A746" w14:textId="705C8B0C" w:rsidR="006231DF" w:rsidRDefault="006231DF" w:rsidP="006231DF">
      <w:pPr>
        <w:jc w:val="center"/>
        <w:rPr>
          <w:noProof/>
          <w:rtl/>
        </w:rPr>
      </w:pPr>
    </w:p>
    <w:p w14:paraId="294F34EF" w14:textId="77777777" w:rsidR="006231DF" w:rsidRDefault="006231DF" w:rsidP="006231DF">
      <w:pPr>
        <w:jc w:val="center"/>
        <w:rPr>
          <w:noProof/>
          <w:rtl/>
        </w:rPr>
      </w:pPr>
    </w:p>
    <w:p w14:paraId="63EEBB6C" w14:textId="77777777" w:rsidR="006231DF" w:rsidRDefault="006231DF" w:rsidP="006231DF">
      <w:pPr>
        <w:jc w:val="center"/>
        <w:rPr>
          <w:noProof/>
          <w:rtl/>
        </w:rPr>
      </w:pPr>
    </w:p>
    <w:p w14:paraId="46B871A9" w14:textId="585B2801" w:rsidR="006B2C4B" w:rsidRDefault="006B2C4B" w:rsidP="00EA2772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3C1A8DE6" wp14:editId="31179283">
            <wp:extent cx="4649968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63" r="69424" b="51666"/>
                    <a:stretch/>
                  </pic:blipFill>
                  <pic:spPr bwMode="auto">
                    <a:xfrm>
                      <a:off x="0" y="0"/>
                      <a:ext cx="4672413" cy="343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2C4B" w:rsidSect="009C33A1">
      <w:headerReference w:type="default" r:id="rId12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8ED0A" w14:textId="77777777" w:rsidR="00415117" w:rsidRDefault="00415117">
      <w:r>
        <w:separator/>
      </w:r>
    </w:p>
  </w:endnote>
  <w:endnote w:type="continuationSeparator" w:id="0">
    <w:p w14:paraId="6280171B" w14:textId="77777777" w:rsidR="00415117" w:rsidRDefault="0041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AC1C0" w14:textId="77777777" w:rsidR="00415117" w:rsidRDefault="00415117">
      <w:r>
        <w:separator/>
      </w:r>
    </w:p>
  </w:footnote>
  <w:footnote w:type="continuationSeparator" w:id="0">
    <w:p w14:paraId="5186F674" w14:textId="77777777" w:rsidR="00415117" w:rsidRDefault="00415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412DA" w14:textId="77777777" w:rsidR="009C4BE8" w:rsidRDefault="009C4BE8" w:rsidP="00046A68">
    <w:pPr>
      <w:pStyle w:val="Header"/>
      <w:jc w:val="right"/>
      <w:rPr>
        <w:rtl/>
      </w:rPr>
    </w:pPr>
  </w:p>
  <w:p w14:paraId="5663DA6F" w14:textId="77777777" w:rsidR="009C4BE8" w:rsidRDefault="009C4BE8">
    <w:pPr>
      <w:pStyle w:val="BodyText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51C9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63712A66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D66A7"/>
    <w:multiLevelType w:val="hybridMultilevel"/>
    <w:tmpl w:val="C31EE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644D4"/>
    <w:multiLevelType w:val="hybridMultilevel"/>
    <w:tmpl w:val="85C6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7CA51F73"/>
    <w:multiLevelType w:val="hybridMultilevel"/>
    <w:tmpl w:val="E4AA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07E3B"/>
    <w:rsid w:val="00013236"/>
    <w:rsid w:val="00046A68"/>
    <w:rsid w:val="0005584A"/>
    <w:rsid w:val="00055994"/>
    <w:rsid w:val="00081808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C1509"/>
    <w:rsid w:val="000D35DB"/>
    <w:rsid w:val="000D37FD"/>
    <w:rsid w:val="000E18C8"/>
    <w:rsid w:val="000E6ED3"/>
    <w:rsid w:val="000F4787"/>
    <w:rsid w:val="000F4F20"/>
    <w:rsid w:val="001156B5"/>
    <w:rsid w:val="0012113C"/>
    <w:rsid w:val="00122910"/>
    <w:rsid w:val="001256B1"/>
    <w:rsid w:val="00131E63"/>
    <w:rsid w:val="001371F6"/>
    <w:rsid w:val="00144AE8"/>
    <w:rsid w:val="001624B6"/>
    <w:rsid w:val="00165825"/>
    <w:rsid w:val="001668CC"/>
    <w:rsid w:val="001A1995"/>
    <w:rsid w:val="001A1E2A"/>
    <w:rsid w:val="001A5955"/>
    <w:rsid w:val="001A5DDC"/>
    <w:rsid w:val="001A7C33"/>
    <w:rsid w:val="001B7CA3"/>
    <w:rsid w:val="001C418E"/>
    <w:rsid w:val="001C7FFA"/>
    <w:rsid w:val="001E2521"/>
    <w:rsid w:val="001E3029"/>
    <w:rsid w:val="001E3A40"/>
    <w:rsid w:val="001F705A"/>
    <w:rsid w:val="00201660"/>
    <w:rsid w:val="002019C4"/>
    <w:rsid w:val="00202E3D"/>
    <w:rsid w:val="00205275"/>
    <w:rsid w:val="00206386"/>
    <w:rsid w:val="00244193"/>
    <w:rsid w:val="00257659"/>
    <w:rsid w:val="002602FB"/>
    <w:rsid w:val="00264B81"/>
    <w:rsid w:val="00270745"/>
    <w:rsid w:val="00271D57"/>
    <w:rsid w:val="00274209"/>
    <w:rsid w:val="00290055"/>
    <w:rsid w:val="002A37B4"/>
    <w:rsid w:val="002A5C98"/>
    <w:rsid w:val="002B2A2B"/>
    <w:rsid w:val="002B3F8A"/>
    <w:rsid w:val="002C0015"/>
    <w:rsid w:val="002C1D99"/>
    <w:rsid w:val="002D0061"/>
    <w:rsid w:val="002D4667"/>
    <w:rsid w:val="002E7138"/>
    <w:rsid w:val="002F75C0"/>
    <w:rsid w:val="003025E6"/>
    <w:rsid w:val="003043A4"/>
    <w:rsid w:val="00307ABB"/>
    <w:rsid w:val="00312F6E"/>
    <w:rsid w:val="00313643"/>
    <w:rsid w:val="003266ED"/>
    <w:rsid w:val="00343601"/>
    <w:rsid w:val="003517AC"/>
    <w:rsid w:val="003518A9"/>
    <w:rsid w:val="00352E6D"/>
    <w:rsid w:val="00357FD4"/>
    <w:rsid w:val="00360060"/>
    <w:rsid w:val="003771FE"/>
    <w:rsid w:val="003778C6"/>
    <w:rsid w:val="00382A3D"/>
    <w:rsid w:val="003949B7"/>
    <w:rsid w:val="003A537D"/>
    <w:rsid w:val="003B0447"/>
    <w:rsid w:val="003C028A"/>
    <w:rsid w:val="003C29B3"/>
    <w:rsid w:val="003C5ECC"/>
    <w:rsid w:val="003C6C02"/>
    <w:rsid w:val="003D1F25"/>
    <w:rsid w:val="003E1BBF"/>
    <w:rsid w:val="003E1F06"/>
    <w:rsid w:val="003E35C7"/>
    <w:rsid w:val="003F191E"/>
    <w:rsid w:val="003F5BF8"/>
    <w:rsid w:val="003F6804"/>
    <w:rsid w:val="003F7A3A"/>
    <w:rsid w:val="00406A57"/>
    <w:rsid w:val="0041300E"/>
    <w:rsid w:val="00415117"/>
    <w:rsid w:val="0041594E"/>
    <w:rsid w:val="0041607B"/>
    <w:rsid w:val="0043399B"/>
    <w:rsid w:val="00435B0F"/>
    <w:rsid w:val="0043690B"/>
    <w:rsid w:val="00437B7F"/>
    <w:rsid w:val="00444056"/>
    <w:rsid w:val="00457919"/>
    <w:rsid w:val="004654B7"/>
    <w:rsid w:val="0047519B"/>
    <w:rsid w:val="004930D6"/>
    <w:rsid w:val="00495903"/>
    <w:rsid w:val="004A334E"/>
    <w:rsid w:val="004D01BA"/>
    <w:rsid w:val="004D5FF8"/>
    <w:rsid w:val="004F2026"/>
    <w:rsid w:val="004F5E53"/>
    <w:rsid w:val="005207F1"/>
    <w:rsid w:val="00530271"/>
    <w:rsid w:val="00532115"/>
    <w:rsid w:val="00532302"/>
    <w:rsid w:val="00534F85"/>
    <w:rsid w:val="005452CF"/>
    <w:rsid w:val="00545ABE"/>
    <w:rsid w:val="00550EEA"/>
    <w:rsid w:val="00553001"/>
    <w:rsid w:val="0056066B"/>
    <w:rsid w:val="00567E38"/>
    <w:rsid w:val="00571AF8"/>
    <w:rsid w:val="005756B1"/>
    <w:rsid w:val="00592704"/>
    <w:rsid w:val="00597BBB"/>
    <w:rsid w:val="005A778F"/>
    <w:rsid w:val="005B473A"/>
    <w:rsid w:val="005B4BCD"/>
    <w:rsid w:val="005D21B4"/>
    <w:rsid w:val="005D2BC2"/>
    <w:rsid w:val="005D3710"/>
    <w:rsid w:val="005E5B4F"/>
    <w:rsid w:val="00601F0A"/>
    <w:rsid w:val="00610C07"/>
    <w:rsid w:val="006231DF"/>
    <w:rsid w:val="00633B5E"/>
    <w:rsid w:val="00634605"/>
    <w:rsid w:val="00637B60"/>
    <w:rsid w:val="00640287"/>
    <w:rsid w:val="00645D69"/>
    <w:rsid w:val="00647DBA"/>
    <w:rsid w:val="0065618F"/>
    <w:rsid w:val="00656FD4"/>
    <w:rsid w:val="00657F48"/>
    <w:rsid w:val="00660A13"/>
    <w:rsid w:val="00663B28"/>
    <w:rsid w:val="00663EDC"/>
    <w:rsid w:val="00664A48"/>
    <w:rsid w:val="00675BA5"/>
    <w:rsid w:val="0069309E"/>
    <w:rsid w:val="00693D7D"/>
    <w:rsid w:val="00694E92"/>
    <w:rsid w:val="006B2C4B"/>
    <w:rsid w:val="006B32AF"/>
    <w:rsid w:val="006B7311"/>
    <w:rsid w:val="006C0105"/>
    <w:rsid w:val="006D305E"/>
    <w:rsid w:val="006D5E4A"/>
    <w:rsid w:val="006E3C22"/>
    <w:rsid w:val="006F2A7B"/>
    <w:rsid w:val="006F506B"/>
    <w:rsid w:val="00714BBE"/>
    <w:rsid w:val="00736F5A"/>
    <w:rsid w:val="007455F6"/>
    <w:rsid w:val="0074662F"/>
    <w:rsid w:val="007475B2"/>
    <w:rsid w:val="00751EC2"/>
    <w:rsid w:val="007533C4"/>
    <w:rsid w:val="00753B22"/>
    <w:rsid w:val="007541B1"/>
    <w:rsid w:val="00777194"/>
    <w:rsid w:val="007A3562"/>
    <w:rsid w:val="007A3FF4"/>
    <w:rsid w:val="007A698C"/>
    <w:rsid w:val="007A6AB0"/>
    <w:rsid w:val="007D13EB"/>
    <w:rsid w:val="007E2D9B"/>
    <w:rsid w:val="008327E6"/>
    <w:rsid w:val="00832DEB"/>
    <w:rsid w:val="0083745B"/>
    <w:rsid w:val="008401AD"/>
    <w:rsid w:val="00845CBF"/>
    <w:rsid w:val="00856AE8"/>
    <w:rsid w:val="008716BB"/>
    <w:rsid w:val="0087307D"/>
    <w:rsid w:val="00873153"/>
    <w:rsid w:val="00890AD6"/>
    <w:rsid w:val="00892456"/>
    <w:rsid w:val="008A3D9D"/>
    <w:rsid w:val="008B1122"/>
    <w:rsid w:val="008B48B1"/>
    <w:rsid w:val="008C1883"/>
    <w:rsid w:val="008E53FF"/>
    <w:rsid w:val="008E787E"/>
    <w:rsid w:val="008F316E"/>
    <w:rsid w:val="00905248"/>
    <w:rsid w:val="00920B50"/>
    <w:rsid w:val="00922E24"/>
    <w:rsid w:val="00932346"/>
    <w:rsid w:val="009355D5"/>
    <w:rsid w:val="00936CB5"/>
    <w:rsid w:val="009836DB"/>
    <w:rsid w:val="0098726F"/>
    <w:rsid w:val="00991AA9"/>
    <w:rsid w:val="0099464D"/>
    <w:rsid w:val="00994F2F"/>
    <w:rsid w:val="009A6005"/>
    <w:rsid w:val="009B21BF"/>
    <w:rsid w:val="009C33A1"/>
    <w:rsid w:val="009C4BE8"/>
    <w:rsid w:val="009C62B5"/>
    <w:rsid w:val="009C7E19"/>
    <w:rsid w:val="009E344B"/>
    <w:rsid w:val="009E78F1"/>
    <w:rsid w:val="009F215D"/>
    <w:rsid w:val="00A00F27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27C6"/>
    <w:rsid w:val="00A77062"/>
    <w:rsid w:val="00A82BA5"/>
    <w:rsid w:val="00A840D2"/>
    <w:rsid w:val="00A95624"/>
    <w:rsid w:val="00AA4F69"/>
    <w:rsid w:val="00AB487B"/>
    <w:rsid w:val="00AC25DC"/>
    <w:rsid w:val="00AC4F16"/>
    <w:rsid w:val="00AE0503"/>
    <w:rsid w:val="00AE27A3"/>
    <w:rsid w:val="00AE3AA1"/>
    <w:rsid w:val="00AE744A"/>
    <w:rsid w:val="00AE7F0F"/>
    <w:rsid w:val="00AF5DA4"/>
    <w:rsid w:val="00B12812"/>
    <w:rsid w:val="00B17FE4"/>
    <w:rsid w:val="00B202D2"/>
    <w:rsid w:val="00B24372"/>
    <w:rsid w:val="00B24A84"/>
    <w:rsid w:val="00B33CA6"/>
    <w:rsid w:val="00B3682E"/>
    <w:rsid w:val="00B37C65"/>
    <w:rsid w:val="00B47378"/>
    <w:rsid w:val="00B61C4C"/>
    <w:rsid w:val="00B62D88"/>
    <w:rsid w:val="00B73E1A"/>
    <w:rsid w:val="00B81559"/>
    <w:rsid w:val="00B87B04"/>
    <w:rsid w:val="00B973B5"/>
    <w:rsid w:val="00BA5779"/>
    <w:rsid w:val="00BA651A"/>
    <w:rsid w:val="00BB51C4"/>
    <w:rsid w:val="00BD0783"/>
    <w:rsid w:val="00BD1902"/>
    <w:rsid w:val="00BD54E4"/>
    <w:rsid w:val="00BE19CF"/>
    <w:rsid w:val="00BF079D"/>
    <w:rsid w:val="00BF2373"/>
    <w:rsid w:val="00BF6D82"/>
    <w:rsid w:val="00BF7BC8"/>
    <w:rsid w:val="00C03F40"/>
    <w:rsid w:val="00C104DD"/>
    <w:rsid w:val="00C16165"/>
    <w:rsid w:val="00C21611"/>
    <w:rsid w:val="00C217CD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41E8"/>
    <w:rsid w:val="00C954B7"/>
    <w:rsid w:val="00C957D2"/>
    <w:rsid w:val="00CA3CDB"/>
    <w:rsid w:val="00CB726F"/>
    <w:rsid w:val="00CC629D"/>
    <w:rsid w:val="00CD0715"/>
    <w:rsid w:val="00CD5F8B"/>
    <w:rsid w:val="00CD7466"/>
    <w:rsid w:val="00CE0843"/>
    <w:rsid w:val="00CE2BC3"/>
    <w:rsid w:val="00CE6D90"/>
    <w:rsid w:val="00CF2116"/>
    <w:rsid w:val="00D00743"/>
    <w:rsid w:val="00D07E25"/>
    <w:rsid w:val="00D104A1"/>
    <w:rsid w:val="00D10C78"/>
    <w:rsid w:val="00D14CFD"/>
    <w:rsid w:val="00D20CE3"/>
    <w:rsid w:val="00D20E06"/>
    <w:rsid w:val="00D236BC"/>
    <w:rsid w:val="00D23719"/>
    <w:rsid w:val="00D337F6"/>
    <w:rsid w:val="00D37C9C"/>
    <w:rsid w:val="00D42FE5"/>
    <w:rsid w:val="00D526A3"/>
    <w:rsid w:val="00D5759A"/>
    <w:rsid w:val="00D62F30"/>
    <w:rsid w:val="00D7031D"/>
    <w:rsid w:val="00D71F5F"/>
    <w:rsid w:val="00D83EE0"/>
    <w:rsid w:val="00DB1E12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7048B"/>
    <w:rsid w:val="00E73C8E"/>
    <w:rsid w:val="00E73E6B"/>
    <w:rsid w:val="00E805FA"/>
    <w:rsid w:val="00E96B5D"/>
    <w:rsid w:val="00EA2772"/>
    <w:rsid w:val="00EA4BF6"/>
    <w:rsid w:val="00EA4E92"/>
    <w:rsid w:val="00EB672D"/>
    <w:rsid w:val="00EB6D7F"/>
    <w:rsid w:val="00ED37A0"/>
    <w:rsid w:val="00F016C5"/>
    <w:rsid w:val="00F04C67"/>
    <w:rsid w:val="00F16483"/>
    <w:rsid w:val="00F17E8B"/>
    <w:rsid w:val="00F30480"/>
    <w:rsid w:val="00F30B1A"/>
    <w:rsid w:val="00F36118"/>
    <w:rsid w:val="00F41496"/>
    <w:rsid w:val="00F51BDB"/>
    <w:rsid w:val="00F560BC"/>
    <w:rsid w:val="00F663BC"/>
    <w:rsid w:val="00F670A0"/>
    <w:rsid w:val="00F70C18"/>
    <w:rsid w:val="00F72A1E"/>
    <w:rsid w:val="00F9421C"/>
    <w:rsid w:val="00FA1472"/>
    <w:rsid w:val="00FA6D4E"/>
    <w:rsid w:val="00FB013F"/>
    <w:rsid w:val="00FB3CBB"/>
    <w:rsid w:val="00FB6E9B"/>
    <w:rsid w:val="00FC12C0"/>
    <w:rsid w:val="00FC29E1"/>
    <w:rsid w:val="00FD60C7"/>
    <w:rsid w:val="00FE1439"/>
    <w:rsid w:val="00FF0801"/>
    <w:rsid w:val="00FF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A3C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3CD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Title">
    <w:name w:val="Title"/>
    <w:basedOn w:val="Normal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semiHidden/>
    <w:rsid w:val="00B24A8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74662F"/>
    <w:rPr>
      <w:rFonts w:cs="Narkisim"/>
      <w:sz w:val="24"/>
      <w:szCs w:val="28"/>
      <w:lang w:eastAsia="he-IL"/>
    </w:rPr>
  </w:style>
  <w:style w:type="character" w:customStyle="1" w:styleId="BodyTextChar">
    <w:name w:val="Body Text Char"/>
    <w:link w:val="BodyText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Normal"/>
    <w:next w:val="Title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TableGrid">
    <w:name w:val="Table Grid"/>
    <w:basedOn w:val="TableNormal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</Template>
  <TotalTime>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benny bornfeld</cp:lastModifiedBy>
  <cp:revision>3</cp:revision>
  <cp:lastPrinted>2011-01-16T12:33:00Z</cp:lastPrinted>
  <dcterms:created xsi:type="dcterms:W3CDTF">2020-06-28T13:09:00Z</dcterms:created>
  <dcterms:modified xsi:type="dcterms:W3CDTF">2020-06-28T13:17:00Z</dcterms:modified>
</cp:coreProperties>
</file>