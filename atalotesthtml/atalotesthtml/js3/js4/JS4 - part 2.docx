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BD4F1" w14:textId="1D7B0FAD" w:rsidR="00856AE8" w:rsidRDefault="00856AE8">
      <w:pPr>
        <w:bidi w:val="0"/>
        <w:rPr>
          <w:rFonts w:cs="Times New Roman"/>
          <w:sz w:val="28"/>
          <w:rtl/>
          <w:lang w:val="en-GB"/>
        </w:rPr>
      </w:pPr>
    </w:p>
    <w:p w14:paraId="587AB739" w14:textId="3A467147" w:rsidR="00633B5E" w:rsidRDefault="002B3F8A" w:rsidP="00550EEA">
      <w:pPr>
        <w:ind w:left="360"/>
        <w:rPr>
          <w:rFonts w:cs="Times New Roman"/>
          <w:b/>
          <w:bCs/>
          <w:sz w:val="28"/>
          <w:rtl/>
        </w:rPr>
      </w:pPr>
      <w:r>
        <w:rPr>
          <w:rFonts w:cs="Times New Roman" w:hint="cs"/>
          <w:b/>
          <w:bCs/>
          <w:sz w:val="28"/>
          <w:rtl/>
        </w:rPr>
        <w:t>3</w:t>
      </w:r>
      <w:r w:rsidR="00633B5E">
        <w:rPr>
          <w:rFonts w:cs="Times New Roman" w:hint="cs"/>
          <w:b/>
          <w:bCs/>
          <w:sz w:val="28"/>
          <w:rtl/>
        </w:rPr>
        <w:t xml:space="preserve">. </w:t>
      </w:r>
      <w:r w:rsidR="00633B5E" w:rsidRPr="006B7311">
        <w:rPr>
          <w:rFonts w:cs="Times New Roman" w:hint="cs"/>
          <w:b/>
          <w:bCs/>
          <w:sz w:val="28"/>
          <w:rtl/>
        </w:rPr>
        <w:t xml:space="preserve">תרגיל  </w:t>
      </w:r>
      <w:r w:rsidR="00633B5E" w:rsidRPr="00CE6D90">
        <w:rPr>
          <w:rFonts w:cs="Times New Roman" w:hint="cs"/>
          <w:b/>
          <w:bCs/>
          <w:sz w:val="28"/>
          <w:u w:val="single"/>
          <w:rtl/>
        </w:rPr>
        <w:t>בג'אווהסקריפט</w:t>
      </w:r>
      <w:r w:rsidR="00633B5E" w:rsidRPr="006B7311">
        <w:rPr>
          <w:rFonts w:cs="Times New Roman" w:hint="cs"/>
          <w:b/>
          <w:bCs/>
          <w:sz w:val="28"/>
          <w:rtl/>
        </w:rPr>
        <w:t xml:space="preserve"> , מערכים</w:t>
      </w:r>
      <w:r>
        <w:rPr>
          <w:rFonts w:cs="Times New Roman" w:hint="cs"/>
          <w:b/>
          <w:bCs/>
          <w:sz w:val="28"/>
          <w:rtl/>
        </w:rPr>
        <w:t xml:space="preserve">, אובייקטים, </w:t>
      </w:r>
      <w:r>
        <w:rPr>
          <w:rFonts w:cs="Times New Roman" w:hint="cs"/>
          <w:b/>
          <w:bCs/>
          <w:sz w:val="28"/>
        </w:rPr>
        <w:t>DOM</w:t>
      </w:r>
      <w:r>
        <w:rPr>
          <w:rFonts w:cs="Times New Roman" w:hint="cs"/>
          <w:b/>
          <w:bCs/>
          <w:sz w:val="28"/>
          <w:rtl/>
        </w:rPr>
        <w:t xml:space="preserve"> ובנייה דינמית </w:t>
      </w:r>
      <w:r w:rsidR="00633B5E" w:rsidRPr="006B7311">
        <w:rPr>
          <w:rFonts w:cs="Times New Roman" w:hint="cs"/>
          <w:b/>
          <w:bCs/>
          <w:sz w:val="28"/>
          <w:rtl/>
        </w:rPr>
        <w:t>(</w:t>
      </w:r>
      <w:r w:rsidR="00550EEA">
        <w:rPr>
          <w:rFonts w:cs="Times New Roman" w:hint="cs"/>
          <w:b/>
          <w:bCs/>
          <w:sz w:val="28"/>
          <w:rtl/>
        </w:rPr>
        <w:t>1</w:t>
      </w:r>
      <w:r w:rsidR="00873153">
        <w:rPr>
          <w:rFonts w:cs="Times New Roman" w:hint="cs"/>
          <w:b/>
          <w:bCs/>
          <w:sz w:val="28"/>
          <w:rtl/>
        </w:rPr>
        <w:t>0</w:t>
      </w:r>
      <w:r w:rsidR="00633B5E" w:rsidRPr="006B7311">
        <w:rPr>
          <w:rFonts w:cs="Times New Roman" w:hint="cs"/>
          <w:b/>
          <w:bCs/>
          <w:sz w:val="28"/>
          <w:rtl/>
        </w:rPr>
        <w:t xml:space="preserve"> נקודות) </w:t>
      </w:r>
    </w:p>
    <w:p w14:paraId="07B21850" w14:textId="77777777" w:rsidR="000A414D" w:rsidRPr="006B7311" w:rsidRDefault="000A414D" w:rsidP="004A334E">
      <w:pPr>
        <w:ind w:left="360"/>
        <w:rPr>
          <w:rFonts w:cs="Times New Roman"/>
          <w:b/>
          <w:bCs/>
          <w:sz w:val="28"/>
          <w:rtl/>
        </w:rPr>
      </w:pPr>
    </w:p>
    <w:p w14:paraId="565B70DB" w14:textId="3243CA4D" w:rsidR="00D07E25" w:rsidRPr="00D07E25" w:rsidRDefault="00D07E25" w:rsidP="000A414D">
      <w:pPr>
        <w:rPr>
          <w:u w:val="single"/>
          <w:rtl/>
        </w:rPr>
      </w:pPr>
      <w:r w:rsidRPr="00D07E25">
        <w:rPr>
          <w:rFonts w:hint="cs"/>
          <w:u w:val="single"/>
          <w:rtl/>
        </w:rPr>
        <w:t xml:space="preserve">יש להשתמש בקובץ </w:t>
      </w:r>
      <w:r w:rsidRPr="00D07E25">
        <w:rPr>
          <w:u w:val="single"/>
        </w:rPr>
        <w:t>JS</w:t>
      </w:r>
      <w:r w:rsidR="00B3682E">
        <w:rPr>
          <w:u w:val="single"/>
        </w:rPr>
        <w:t>3</w:t>
      </w:r>
      <w:r w:rsidRPr="00D07E25">
        <w:rPr>
          <w:u w:val="single"/>
        </w:rPr>
        <w:t>-Sekeleton</w:t>
      </w:r>
      <w:r w:rsidRPr="00D07E25">
        <w:rPr>
          <w:rFonts w:hint="cs"/>
          <w:u w:val="single"/>
          <w:rtl/>
        </w:rPr>
        <w:t xml:space="preserve"> שנמצא בתיקייה </w:t>
      </w:r>
      <w:r w:rsidR="00633B5E">
        <w:rPr>
          <w:u w:val="single"/>
        </w:rPr>
        <w:t>JS</w:t>
      </w:r>
      <w:r w:rsidR="00B3682E">
        <w:rPr>
          <w:u w:val="single"/>
        </w:rPr>
        <w:t>3</w:t>
      </w:r>
      <w:r w:rsidR="006B2C4B">
        <w:rPr>
          <w:rFonts w:hint="cs"/>
          <w:u w:val="single"/>
          <w:rtl/>
        </w:rPr>
        <w:t>, העיצובים כבר נתונים.</w:t>
      </w:r>
    </w:p>
    <w:p w14:paraId="0D055974" w14:textId="77777777" w:rsidR="00D07E25" w:rsidRDefault="00D07E25" w:rsidP="00BE19CF">
      <w:pPr>
        <w:rPr>
          <w:rtl/>
        </w:rPr>
      </w:pPr>
    </w:p>
    <w:p w14:paraId="381968C9" w14:textId="77777777" w:rsidR="00C7577B" w:rsidRDefault="00C7577B" w:rsidP="00C7577B">
      <w:pPr>
        <w:rPr>
          <w:rtl/>
        </w:rPr>
      </w:pPr>
    </w:p>
    <w:p w14:paraId="48788C2B" w14:textId="7106C576" w:rsidR="00C7577B" w:rsidRDefault="00B87B04" w:rsidP="00633B5E">
      <w:pPr>
        <w:rPr>
          <w:rtl/>
        </w:rPr>
      </w:pPr>
      <w:r>
        <w:rPr>
          <w:rFonts w:hint="cs"/>
          <w:rtl/>
        </w:rPr>
        <w:t>כאשר המשתמש לוחץ על התמונה של פסלון ה</w:t>
      </w:r>
      <w:r>
        <w:rPr>
          <w:rFonts w:hint="cs"/>
        </w:rPr>
        <w:t>MVP</w:t>
      </w:r>
      <w:r>
        <w:rPr>
          <w:rFonts w:hint="cs"/>
          <w:rtl/>
        </w:rPr>
        <w:t>, יש להדפיס אל המסך את כל זוכי ה</w:t>
      </w:r>
      <w:r>
        <w:t>Most Valuable Player</w:t>
      </w:r>
      <w:r>
        <w:rPr>
          <w:rFonts w:hint="cs"/>
          <w:rtl/>
        </w:rPr>
        <w:t xml:space="preserve"> לאורך השנים.</w:t>
      </w:r>
      <w:r w:rsidR="00EA2772">
        <w:t xml:space="preserve">  </w:t>
      </w:r>
      <w:r w:rsidR="00EA2772">
        <w:rPr>
          <w:rFonts w:hint="cs"/>
          <w:rtl/>
        </w:rPr>
        <w:t xml:space="preserve"> זה נמצא תחת שדה </w:t>
      </w:r>
      <w:r w:rsidR="00EA2772">
        <w:t>awards</w:t>
      </w:r>
      <w:r w:rsidR="00EA2772">
        <w:rPr>
          <w:rFonts w:hint="cs"/>
        </w:rPr>
        <w:t xml:space="preserve"> </w:t>
      </w:r>
      <w:r w:rsidR="00EA2772">
        <w:rPr>
          <w:rFonts w:hint="cs"/>
          <w:rtl/>
        </w:rPr>
        <w:t xml:space="preserve"> בנתונים.</w:t>
      </w:r>
    </w:p>
    <w:p w14:paraId="61865CA8" w14:textId="7A9D8B25" w:rsidR="00B87B04" w:rsidRDefault="00B87B04" w:rsidP="00633B5E">
      <w:pPr>
        <w:rPr>
          <w:rtl/>
        </w:rPr>
      </w:pPr>
    </w:p>
    <w:p w14:paraId="08EFFCC9" w14:textId="50237D41" w:rsidR="00B87B04" w:rsidRDefault="00B87B04" w:rsidP="00B87B04">
      <w:pPr>
        <w:bidi w:val="0"/>
        <w:rPr>
          <w:rtl/>
        </w:rPr>
      </w:pPr>
      <w:r>
        <w:rPr>
          <w:noProof/>
        </w:rPr>
        <w:drawing>
          <wp:inline distT="0" distB="0" distL="0" distR="0" wp14:anchorId="7C890731" wp14:editId="2F539FDA">
            <wp:extent cx="4362450" cy="363835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90" r="71776" b="49564"/>
                    <a:stretch/>
                  </pic:blipFill>
                  <pic:spPr bwMode="auto">
                    <a:xfrm>
                      <a:off x="0" y="0"/>
                      <a:ext cx="4374280" cy="364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5EDB1" w14:textId="50528974" w:rsidR="00457919" w:rsidRDefault="00457919" w:rsidP="00633B5E">
      <w:pPr>
        <w:rPr>
          <w:lang w:val="en-GB"/>
        </w:rPr>
      </w:pPr>
    </w:p>
    <w:p w14:paraId="475BAB3E" w14:textId="22C5532D" w:rsidR="00633B5E" w:rsidRDefault="00633B5E" w:rsidP="00633B5E">
      <w:pPr>
        <w:rPr>
          <w:rtl/>
        </w:rPr>
      </w:pPr>
    </w:p>
    <w:p w14:paraId="6D30871E" w14:textId="554F37B2" w:rsidR="00633B5E" w:rsidRDefault="00633B5E" w:rsidP="00122910">
      <w:pPr>
        <w:bidi w:val="0"/>
        <w:rPr>
          <w:rtl/>
        </w:rPr>
      </w:pPr>
    </w:p>
    <w:p w14:paraId="3AFD5E35" w14:textId="77777777" w:rsidR="00601F0A" w:rsidRPr="00601F0A" w:rsidRDefault="00601F0A" w:rsidP="006B7311">
      <w:pPr>
        <w:jc w:val="center"/>
        <w:rPr>
          <w:rFonts w:cs="Times New Roman"/>
          <w:color w:val="000000"/>
          <w:rtl/>
        </w:rPr>
      </w:pPr>
    </w:p>
    <w:p w14:paraId="61A07994" w14:textId="64650778" w:rsidR="000E6ED3" w:rsidRDefault="000E6ED3" w:rsidP="006B7311">
      <w:pPr>
        <w:jc w:val="center"/>
        <w:rPr>
          <w:rFonts w:cs="Times New Roman"/>
          <w:color w:val="000000"/>
          <w:rtl/>
        </w:rPr>
      </w:pPr>
    </w:p>
    <w:p w14:paraId="12DC653B" w14:textId="77777777" w:rsidR="000E6ED3" w:rsidRDefault="000E6ED3" w:rsidP="006B7311">
      <w:pPr>
        <w:jc w:val="center"/>
        <w:rPr>
          <w:rFonts w:cs="Times New Roman"/>
          <w:color w:val="000000"/>
          <w:rtl/>
        </w:rPr>
      </w:pPr>
    </w:p>
    <w:sectPr w:rsidR="000E6ED3" w:rsidSect="009C33A1">
      <w:headerReference w:type="default" r:id="rId8"/>
      <w:pgSz w:w="11906" w:h="16838"/>
      <w:pgMar w:top="993" w:right="851" w:bottom="568" w:left="851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A0CC9" w14:textId="77777777" w:rsidR="00417C23" w:rsidRDefault="00417C23">
      <w:r>
        <w:separator/>
      </w:r>
    </w:p>
  </w:endnote>
  <w:endnote w:type="continuationSeparator" w:id="0">
    <w:p w14:paraId="7F440E8E" w14:textId="77777777" w:rsidR="00417C23" w:rsidRDefault="0041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5346F" w14:textId="77777777" w:rsidR="00417C23" w:rsidRDefault="00417C23">
      <w:r>
        <w:separator/>
      </w:r>
    </w:p>
  </w:footnote>
  <w:footnote w:type="continuationSeparator" w:id="0">
    <w:p w14:paraId="615A911A" w14:textId="77777777" w:rsidR="00417C23" w:rsidRDefault="00417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412DA" w14:textId="77777777" w:rsidR="009C4BE8" w:rsidRDefault="009C4BE8" w:rsidP="00046A68">
    <w:pPr>
      <w:pStyle w:val="Header"/>
      <w:jc w:val="right"/>
      <w:rPr>
        <w:rtl/>
      </w:rPr>
    </w:pPr>
  </w:p>
  <w:p w14:paraId="5663DA6F" w14:textId="77777777" w:rsidR="009C4BE8" w:rsidRDefault="009C4BE8">
    <w:pPr>
      <w:pStyle w:val="BodyText"/>
      <w:bidi/>
      <w:rPr>
        <w:rFonts w:cs="Times New Roman"/>
        <w:color w:val="333399"/>
        <w:spacing w:val="60"/>
        <w:sz w:val="22"/>
        <w:szCs w:val="22"/>
      </w:rPr>
    </w:pP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E51C9"/>
    <w:multiLevelType w:val="hybridMultilevel"/>
    <w:tmpl w:val="994A57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C1069"/>
    <w:multiLevelType w:val="hybridMultilevel"/>
    <w:tmpl w:val="ECF63B8A"/>
    <w:lvl w:ilvl="0" w:tplc="664276C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 w15:restartNumberingAfterBreak="0">
    <w:nsid w:val="63712A66"/>
    <w:multiLevelType w:val="hybridMultilevel"/>
    <w:tmpl w:val="994A57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3D66A7"/>
    <w:multiLevelType w:val="hybridMultilevel"/>
    <w:tmpl w:val="C31EE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A644D4"/>
    <w:multiLevelType w:val="hybridMultilevel"/>
    <w:tmpl w:val="85C68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7CA51F73"/>
    <w:multiLevelType w:val="hybridMultilevel"/>
    <w:tmpl w:val="E4AA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3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9E"/>
    <w:rsid w:val="00003D86"/>
    <w:rsid w:val="00004B22"/>
    <w:rsid w:val="00006CCA"/>
    <w:rsid w:val="00007E3B"/>
    <w:rsid w:val="00013236"/>
    <w:rsid w:val="00046A68"/>
    <w:rsid w:val="0005584A"/>
    <w:rsid w:val="00055994"/>
    <w:rsid w:val="00081808"/>
    <w:rsid w:val="00086292"/>
    <w:rsid w:val="0009059E"/>
    <w:rsid w:val="00092810"/>
    <w:rsid w:val="000939F1"/>
    <w:rsid w:val="000A3D54"/>
    <w:rsid w:val="000A414D"/>
    <w:rsid w:val="000A638E"/>
    <w:rsid w:val="000B6627"/>
    <w:rsid w:val="000B6695"/>
    <w:rsid w:val="000C1509"/>
    <w:rsid w:val="000D35DB"/>
    <w:rsid w:val="000D37FD"/>
    <w:rsid w:val="000E18C8"/>
    <w:rsid w:val="000E6ED3"/>
    <w:rsid w:val="000F4787"/>
    <w:rsid w:val="000F4F20"/>
    <w:rsid w:val="001156B5"/>
    <w:rsid w:val="0012113C"/>
    <w:rsid w:val="00122910"/>
    <w:rsid w:val="001256B1"/>
    <w:rsid w:val="00131E63"/>
    <w:rsid w:val="001371F6"/>
    <w:rsid w:val="00144AE8"/>
    <w:rsid w:val="001624B6"/>
    <w:rsid w:val="00165825"/>
    <w:rsid w:val="00166599"/>
    <w:rsid w:val="001668CC"/>
    <w:rsid w:val="001A1995"/>
    <w:rsid w:val="001A1E2A"/>
    <w:rsid w:val="001A5955"/>
    <w:rsid w:val="001A5DDC"/>
    <w:rsid w:val="001A7C33"/>
    <w:rsid w:val="001B7CA3"/>
    <w:rsid w:val="001C418E"/>
    <w:rsid w:val="001C7FFA"/>
    <w:rsid w:val="001E2521"/>
    <w:rsid w:val="001E3029"/>
    <w:rsid w:val="001E3A40"/>
    <w:rsid w:val="001F705A"/>
    <w:rsid w:val="00201660"/>
    <w:rsid w:val="002019C4"/>
    <w:rsid w:val="00202E3D"/>
    <w:rsid w:val="00205275"/>
    <w:rsid w:val="00206386"/>
    <w:rsid w:val="00244193"/>
    <w:rsid w:val="00257659"/>
    <w:rsid w:val="002602FB"/>
    <w:rsid w:val="00270745"/>
    <w:rsid w:val="00271D57"/>
    <w:rsid w:val="00274209"/>
    <w:rsid w:val="00290055"/>
    <w:rsid w:val="002A37B4"/>
    <w:rsid w:val="002A5C98"/>
    <w:rsid w:val="002B2A2B"/>
    <w:rsid w:val="002B3F8A"/>
    <w:rsid w:val="002C0015"/>
    <w:rsid w:val="002C1D99"/>
    <w:rsid w:val="002D0061"/>
    <w:rsid w:val="002D4667"/>
    <w:rsid w:val="002E7138"/>
    <w:rsid w:val="002F75C0"/>
    <w:rsid w:val="003025E6"/>
    <w:rsid w:val="003043A4"/>
    <w:rsid w:val="00307ABB"/>
    <w:rsid w:val="00312F6E"/>
    <w:rsid w:val="00313643"/>
    <w:rsid w:val="003266ED"/>
    <w:rsid w:val="00343601"/>
    <w:rsid w:val="003517AC"/>
    <w:rsid w:val="003518A9"/>
    <w:rsid w:val="00352E6D"/>
    <w:rsid w:val="00357FD4"/>
    <w:rsid w:val="00360060"/>
    <w:rsid w:val="003771FE"/>
    <w:rsid w:val="003778C6"/>
    <w:rsid w:val="00382A3D"/>
    <w:rsid w:val="003949B7"/>
    <w:rsid w:val="003A537D"/>
    <w:rsid w:val="003B0447"/>
    <w:rsid w:val="003C028A"/>
    <w:rsid w:val="003C29B3"/>
    <w:rsid w:val="003C5ECC"/>
    <w:rsid w:val="003C6C02"/>
    <w:rsid w:val="003D1F25"/>
    <w:rsid w:val="003E1BBF"/>
    <w:rsid w:val="003E1F06"/>
    <w:rsid w:val="003E35C7"/>
    <w:rsid w:val="003F191E"/>
    <w:rsid w:val="003F6804"/>
    <w:rsid w:val="003F7A3A"/>
    <w:rsid w:val="00406A57"/>
    <w:rsid w:val="0041300E"/>
    <w:rsid w:val="0041594E"/>
    <w:rsid w:val="0041607B"/>
    <w:rsid w:val="00417C23"/>
    <w:rsid w:val="0043399B"/>
    <w:rsid w:val="00435B0F"/>
    <w:rsid w:val="0043690B"/>
    <w:rsid w:val="00437B7F"/>
    <w:rsid w:val="00444056"/>
    <w:rsid w:val="00457919"/>
    <w:rsid w:val="004654B7"/>
    <w:rsid w:val="0047519B"/>
    <w:rsid w:val="004930D6"/>
    <w:rsid w:val="00495903"/>
    <w:rsid w:val="004A334E"/>
    <w:rsid w:val="004D01BA"/>
    <w:rsid w:val="004D5FF8"/>
    <w:rsid w:val="004F2026"/>
    <w:rsid w:val="004F5E53"/>
    <w:rsid w:val="005207F1"/>
    <w:rsid w:val="00530271"/>
    <w:rsid w:val="00532115"/>
    <w:rsid w:val="00532302"/>
    <w:rsid w:val="00534F85"/>
    <w:rsid w:val="005452CF"/>
    <w:rsid w:val="00545ABE"/>
    <w:rsid w:val="00550EEA"/>
    <w:rsid w:val="00553001"/>
    <w:rsid w:val="0056066B"/>
    <w:rsid w:val="00567E38"/>
    <w:rsid w:val="00571AF8"/>
    <w:rsid w:val="005756B1"/>
    <w:rsid w:val="00592704"/>
    <w:rsid w:val="00597BBB"/>
    <w:rsid w:val="005A778F"/>
    <w:rsid w:val="005B473A"/>
    <w:rsid w:val="005B4BCD"/>
    <w:rsid w:val="005D21B4"/>
    <w:rsid w:val="005D2BC2"/>
    <w:rsid w:val="005D3710"/>
    <w:rsid w:val="005E5B4F"/>
    <w:rsid w:val="00601F0A"/>
    <w:rsid w:val="00610C07"/>
    <w:rsid w:val="006231DF"/>
    <w:rsid w:val="00633B5E"/>
    <w:rsid w:val="00634605"/>
    <w:rsid w:val="00637B60"/>
    <w:rsid w:val="00640287"/>
    <w:rsid w:val="00645D69"/>
    <w:rsid w:val="00647DBA"/>
    <w:rsid w:val="0065618F"/>
    <w:rsid w:val="00656FD4"/>
    <w:rsid w:val="00657F48"/>
    <w:rsid w:val="00660A13"/>
    <w:rsid w:val="00663B28"/>
    <w:rsid w:val="00663EDC"/>
    <w:rsid w:val="00664A48"/>
    <w:rsid w:val="00675BA5"/>
    <w:rsid w:val="0069309E"/>
    <w:rsid w:val="00693D7D"/>
    <w:rsid w:val="00694E92"/>
    <w:rsid w:val="006B2C4B"/>
    <w:rsid w:val="006B32AF"/>
    <w:rsid w:val="006B7311"/>
    <w:rsid w:val="006C0105"/>
    <w:rsid w:val="006D305E"/>
    <w:rsid w:val="006D5E4A"/>
    <w:rsid w:val="006E3C22"/>
    <w:rsid w:val="006F2A7B"/>
    <w:rsid w:val="006F506B"/>
    <w:rsid w:val="00714BBE"/>
    <w:rsid w:val="00736F5A"/>
    <w:rsid w:val="007455F6"/>
    <w:rsid w:val="0074662F"/>
    <w:rsid w:val="007475B2"/>
    <w:rsid w:val="00751EC2"/>
    <w:rsid w:val="007533C4"/>
    <w:rsid w:val="00753B22"/>
    <w:rsid w:val="007541B1"/>
    <w:rsid w:val="00777194"/>
    <w:rsid w:val="007A3562"/>
    <w:rsid w:val="007A3FF4"/>
    <w:rsid w:val="007A698C"/>
    <w:rsid w:val="007A6AB0"/>
    <w:rsid w:val="007D13EB"/>
    <w:rsid w:val="007E2D9B"/>
    <w:rsid w:val="008327E6"/>
    <w:rsid w:val="00832DEB"/>
    <w:rsid w:val="0083745B"/>
    <w:rsid w:val="008401AD"/>
    <w:rsid w:val="00845CBF"/>
    <w:rsid w:val="00856AE8"/>
    <w:rsid w:val="008716BB"/>
    <w:rsid w:val="0087307D"/>
    <w:rsid w:val="00873153"/>
    <w:rsid w:val="00890AD6"/>
    <w:rsid w:val="00892456"/>
    <w:rsid w:val="008A3D9D"/>
    <w:rsid w:val="008B1122"/>
    <w:rsid w:val="008B48B1"/>
    <w:rsid w:val="008C1883"/>
    <w:rsid w:val="008E53FF"/>
    <w:rsid w:val="008E787E"/>
    <w:rsid w:val="008F316E"/>
    <w:rsid w:val="00905248"/>
    <w:rsid w:val="00920B50"/>
    <w:rsid w:val="00922E24"/>
    <w:rsid w:val="00932346"/>
    <w:rsid w:val="009355D5"/>
    <w:rsid w:val="00936CB5"/>
    <w:rsid w:val="009836DB"/>
    <w:rsid w:val="0098726F"/>
    <w:rsid w:val="00991AA9"/>
    <w:rsid w:val="0099464D"/>
    <w:rsid w:val="00994F2F"/>
    <w:rsid w:val="009A6005"/>
    <w:rsid w:val="009B21BF"/>
    <w:rsid w:val="009C33A1"/>
    <w:rsid w:val="009C4BE8"/>
    <w:rsid w:val="009C62B5"/>
    <w:rsid w:val="009C7E19"/>
    <w:rsid w:val="009E344B"/>
    <w:rsid w:val="009E78F1"/>
    <w:rsid w:val="009F215D"/>
    <w:rsid w:val="00A00F27"/>
    <w:rsid w:val="00A064A9"/>
    <w:rsid w:val="00A111B2"/>
    <w:rsid w:val="00A17665"/>
    <w:rsid w:val="00A2387D"/>
    <w:rsid w:val="00A23D2B"/>
    <w:rsid w:val="00A24920"/>
    <w:rsid w:val="00A24A3C"/>
    <w:rsid w:val="00A32357"/>
    <w:rsid w:val="00A32A7B"/>
    <w:rsid w:val="00A40767"/>
    <w:rsid w:val="00A527C6"/>
    <w:rsid w:val="00A77062"/>
    <w:rsid w:val="00A82BA5"/>
    <w:rsid w:val="00A840D2"/>
    <w:rsid w:val="00A95624"/>
    <w:rsid w:val="00AA4F69"/>
    <w:rsid w:val="00AB487B"/>
    <w:rsid w:val="00AC25DC"/>
    <w:rsid w:val="00AC4F16"/>
    <w:rsid w:val="00AE0503"/>
    <w:rsid w:val="00AE27A3"/>
    <w:rsid w:val="00AE3AA1"/>
    <w:rsid w:val="00AE744A"/>
    <w:rsid w:val="00AE7F0F"/>
    <w:rsid w:val="00AF5DA4"/>
    <w:rsid w:val="00B12812"/>
    <w:rsid w:val="00B17FE4"/>
    <w:rsid w:val="00B202D2"/>
    <w:rsid w:val="00B24372"/>
    <w:rsid w:val="00B24A84"/>
    <w:rsid w:val="00B33CA6"/>
    <w:rsid w:val="00B3682E"/>
    <w:rsid w:val="00B37C65"/>
    <w:rsid w:val="00B47378"/>
    <w:rsid w:val="00B61C4C"/>
    <w:rsid w:val="00B62178"/>
    <w:rsid w:val="00B62D88"/>
    <w:rsid w:val="00B73E1A"/>
    <w:rsid w:val="00B81559"/>
    <w:rsid w:val="00B87B04"/>
    <w:rsid w:val="00B973B5"/>
    <w:rsid w:val="00BA5779"/>
    <w:rsid w:val="00BA651A"/>
    <w:rsid w:val="00BB51C4"/>
    <w:rsid w:val="00BD0783"/>
    <w:rsid w:val="00BD1902"/>
    <w:rsid w:val="00BD54E4"/>
    <w:rsid w:val="00BE19CF"/>
    <w:rsid w:val="00BF079D"/>
    <w:rsid w:val="00BF2373"/>
    <w:rsid w:val="00BF6D82"/>
    <w:rsid w:val="00BF7BC8"/>
    <w:rsid w:val="00C03F40"/>
    <w:rsid w:val="00C104DD"/>
    <w:rsid w:val="00C16165"/>
    <w:rsid w:val="00C21611"/>
    <w:rsid w:val="00C217CD"/>
    <w:rsid w:val="00C40026"/>
    <w:rsid w:val="00C41CCC"/>
    <w:rsid w:val="00C44A5D"/>
    <w:rsid w:val="00C44FDC"/>
    <w:rsid w:val="00C5016B"/>
    <w:rsid w:val="00C654C4"/>
    <w:rsid w:val="00C7577B"/>
    <w:rsid w:val="00C83D8C"/>
    <w:rsid w:val="00C86AF5"/>
    <w:rsid w:val="00C941E8"/>
    <w:rsid w:val="00C954B7"/>
    <w:rsid w:val="00C957D2"/>
    <w:rsid w:val="00CA3CDB"/>
    <w:rsid w:val="00CB726F"/>
    <w:rsid w:val="00CC629D"/>
    <w:rsid w:val="00CD0715"/>
    <w:rsid w:val="00CD5F8B"/>
    <w:rsid w:val="00CD7466"/>
    <w:rsid w:val="00CE0843"/>
    <w:rsid w:val="00CE2BC3"/>
    <w:rsid w:val="00CE6D90"/>
    <w:rsid w:val="00CF2116"/>
    <w:rsid w:val="00D00743"/>
    <w:rsid w:val="00D07E25"/>
    <w:rsid w:val="00D104A1"/>
    <w:rsid w:val="00D10C78"/>
    <w:rsid w:val="00D14CFD"/>
    <w:rsid w:val="00D20CE3"/>
    <w:rsid w:val="00D20E06"/>
    <w:rsid w:val="00D236BC"/>
    <w:rsid w:val="00D23719"/>
    <w:rsid w:val="00D337F6"/>
    <w:rsid w:val="00D37C9C"/>
    <w:rsid w:val="00D42FE5"/>
    <w:rsid w:val="00D526A3"/>
    <w:rsid w:val="00D5759A"/>
    <w:rsid w:val="00D62F30"/>
    <w:rsid w:val="00D7031D"/>
    <w:rsid w:val="00D71F5F"/>
    <w:rsid w:val="00D83EE0"/>
    <w:rsid w:val="00DB1E12"/>
    <w:rsid w:val="00DB6697"/>
    <w:rsid w:val="00DC13B7"/>
    <w:rsid w:val="00DC4C41"/>
    <w:rsid w:val="00DD7346"/>
    <w:rsid w:val="00DE0AC2"/>
    <w:rsid w:val="00DF0E3F"/>
    <w:rsid w:val="00DF6306"/>
    <w:rsid w:val="00E014DF"/>
    <w:rsid w:val="00E102CD"/>
    <w:rsid w:val="00E2216D"/>
    <w:rsid w:val="00E35AB4"/>
    <w:rsid w:val="00E36197"/>
    <w:rsid w:val="00E36804"/>
    <w:rsid w:val="00E5445E"/>
    <w:rsid w:val="00E55FD8"/>
    <w:rsid w:val="00E7048B"/>
    <w:rsid w:val="00E73C8E"/>
    <w:rsid w:val="00E73E6B"/>
    <w:rsid w:val="00E805FA"/>
    <w:rsid w:val="00E96B5D"/>
    <w:rsid w:val="00EA2772"/>
    <w:rsid w:val="00EA4BF6"/>
    <w:rsid w:val="00EA4E92"/>
    <w:rsid w:val="00EB672D"/>
    <w:rsid w:val="00EB6D7F"/>
    <w:rsid w:val="00ED37A0"/>
    <w:rsid w:val="00F016C5"/>
    <w:rsid w:val="00F04C67"/>
    <w:rsid w:val="00F16483"/>
    <w:rsid w:val="00F17E8B"/>
    <w:rsid w:val="00F30480"/>
    <w:rsid w:val="00F30B1A"/>
    <w:rsid w:val="00F36118"/>
    <w:rsid w:val="00F41496"/>
    <w:rsid w:val="00F51BDB"/>
    <w:rsid w:val="00F560BC"/>
    <w:rsid w:val="00F663BC"/>
    <w:rsid w:val="00F670A0"/>
    <w:rsid w:val="00F70C18"/>
    <w:rsid w:val="00F72A1E"/>
    <w:rsid w:val="00F9421C"/>
    <w:rsid w:val="00FA1472"/>
    <w:rsid w:val="00FA6D4E"/>
    <w:rsid w:val="00FB013F"/>
    <w:rsid w:val="00FB3CBB"/>
    <w:rsid w:val="00FB6E9B"/>
    <w:rsid w:val="00FC12C0"/>
    <w:rsid w:val="00FC29E1"/>
    <w:rsid w:val="00FD60C7"/>
    <w:rsid w:val="00FE1439"/>
    <w:rsid w:val="00FF0801"/>
    <w:rsid w:val="00FF3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29F02"/>
  <w15:docId w15:val="{5DBD1562-E3D4-4EAA-8617-7953D99E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3CDB"/>
    <w:pPr>
      <w:bidi/>
    </w:pPr>
    <w:rPr>
      <w:rFonts w:cs="Narkisim"/>
      <w:sz w:val="24"/>
      <w:szCs w:val="2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A3C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3CD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CA3CDB"/>
    <w:pPr>
      <w:bidi w:val="0"/>
    </w:pPr>
    <w:rPr>
      <w:szCs w:val="24"/>
    </w:rPr>
  </w:style>
  <w:style w:type="character" w:styleId="Hyperlink">
    <w:name w:val="Hyperlink"/>
    <w:rsid w:val="00CA3CDB"/>
    <w:rPr>
      <w:color w:val="0000FF"/>
      <w:u w:val="single"/>
    </w:rPr>
  </w:style>
  <w:style w:type="paragraph" w:styleId="Title">
    <w:name w:val="Title"/>
    <w:basedOn w:val="Normal"/>
    <w:qFormat/>
    <w:rsid w:val="00CA3CDB"/>
    <w:pPr>
      <w:spacing w:line="360" w:lineRule="auto"/>
      <w:jc w:val="center"/>
    </w:pPr>
    <w:rPr>
      <w:b/>
      <w:bCs/>
      <w:sz w:val="32"/>
      <w:szCs w:val="32"/>
    </w:rPr>
  </w:style>
  <w:style w:type="paragraph" w:styleId="BalloonText">
    <w:name w:val="Balloon Text"/>
    <w:basedOn w:val="Normal"/>
    <w:semiHidden/>
    <w:rsid w:val="00B24A84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74662F"/>
    <w:rPr>
      <w:rFonts w:cs="Narkisim"/>
      <w:sz w:val="24"/>
      <w:szCs w:val="28"/>
      <w:lang w:eastAsia="he-IL"/>
    </w:rPr>
  </w:style>
  <w:style w:type="character" w:customStyle="1" w:styleId="BodyTextChar">
    <w:name w:val="Body Text Char"/>
    <w:link w:val="BodyText"/>
    <w:rsid w:val="0074662F"/>
    <w:rPr>
      <w:rFonts w:cs="Narkisim"/>
      <w:sz w:val="24"/>
      <w:szCs w:val="24"/>
      <w:lang w:eastAsia="he-IL"/>
    </w:rPr>
  </w:style>
  <w:style w:type="paragraph" w:customStyle="1" w:styleId="1">
    <w:name w:val="1"/>
    <w:basedOn w:val="Normal"/>
    <w:next w:val="Title"/>
    <w:qFormat/>
    <w:rsid w:val="0074662F"/>
    <w:pPr>
      <w:spacing w:line="360" w:lineRule="auto"/>
      <w:jc w:val="center"/>
    </w:pPr>
    <w:rPr>
      <w:b/>
      <w:bCs/>
      <w:sz w:val="32"/>
      <w:szCs w:val="32"/>
    </w:rPr>
  </w:style>
  <w:style w:type="table" w:styleId="TableGrid">
    <w:name w:val="Table Grid"/>
    <w:basedOn w:val="TableNormal"/>
    <w:rsid w:val="007533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0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87B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B4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42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0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61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8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46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0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31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260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33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924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982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40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102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843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335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84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enya\Application%20Data\Microsoft\Templates\&#1500;&#1493;&#1490;&#1493;%20&#1492;&#1504;&#1491;&#1505;&#1492;%20-%20&#1495;&#1491;&#1513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לוגו הנדסה - חדש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School of Social Sciences &amp; Management - Business Administration</vt:lpstr>
      <vt:lpstr>School of Social Sciences &amp; Management - Business Administration</vt:lpstr>
    </vt:vector>
  </TitlesOfParts>
  <Company>Ruppin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Social Sciences &amp; Management - Business Administration</dc:title>
  <dc:subject/>
  <dc:creator>henya</dc:creator>
  <cp:keywords/>
  <dc:description/>
  <cp:lastModifiedBy>benny bornfeld</cp:lastModifiedBy>
  <cp:revision>3</cp:revision>
  <cp:lastPrinted>2011-01-16T12:33:00Z</cp:lastPrinted>
  <dcterms:created xsi:type="dcterms:W3CDTF">2020-06-28T13:11:00Z</dcterms:created>
  <dcterms:modified xsi:type="dcterms:W3CDTF">2020-06-28T13:11:00Z</dcterms:modified>
</cp:coreProperties>
</file>